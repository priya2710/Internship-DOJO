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41315C19" w14:textId="77777777" w:rsidTr="00B97F82">
        <w:tc>
          <w:tcPr>
            <w:tcW w:w="600" w:type="pct"/>
            <w:shd w:val="clear" w:color="auto" w:fill="C9F296" w:themeFill="accent3" w:themeFillTint="99"/>
          </w:tcPr>
          <w:p w14:paraId="64C999E2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60162FB1" w14:textId="12F77DEE" w:rsidR="00950FFA" w:rsidRDefault="002F15DB" w:rsidP="00950FFA">
            <w:pPr>
              <w:jc w:val="center"/>
            </w:pPr>
            <w:r>
              <w:t>GRAPHICAL REPRESENTATION OF</w:t>
            </w:r>
            <w:r w:rsidR="00950FFA">
              <w:t>:</w:t>
            </w:r>
          </w:p>
          <w:p w14:paraId="252151BD" w14:textId="3BA6C3A4" w:rsidR="001B78D3" w:rsidRPr="00D75A09" w:rsidRDefault="002F15DB" w:rsidP="00950FFA">
            <w:pPr>
              <w:jc w:val="center"/>
            </w:pPr>
            <w:r>
              <w:t xml:space="preserve">STATE VS </w:t>
            </w:r>
            <w:r w:rsidR="00950FFA">
              <w:t>NUMBER OF SPORTS CLUB</w:t>
            </w:r>
          </w:p>
        </w:tc>
        <w:tc>
          <w:tcPr>
            <w:tcW w:w="600" w:type="pct"/>
            <w:shd w:val="clear" w:color="auto" w:fill="9EE0F7" w:themeFill="accent2" w:themeFillTint="99"/>
          </w:tcPr>
          <w:p w14:paraId="0A4982F3" w14:textId="77777777" w:rsidR="001B78D3" w:rsidRPr="00D75A09" w:rsidRDefault="001B78D3" w:rsidP="00446E02"/>
        </w:tc>
      </w:tr>
    </w:tbl>
    <w:p w14:paraId="6AEB7444" w14:textId="5A23B7E0" w:rsidR="002F15DB" w:rsidRDefault="00950FFA" w:rsidP="001029C3">
      <w:r>
        <w:t xml:space="preserve">                           </w:t>
      </w:r>
      <w:r w:rsidR="002F15DB">
        <w:rPr>
          <w:noProof/>
        </w:rPr>
        <w:drawing>
          <wp:inline distT="0" distB="0" distL="0" distR="0" wp14:anchorId="5748D66B" wp14:editId="6F913C8F">
            <wp:extent cx="3810000" cy="2424113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6F00D1-CD12-40ED-9BFA-AA97F8BD9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520589" w14:textId="14AE20A5" w:rsidR="00950FFA" w:rsidRDefault="00950FFA" w:rsidP="001029C3">
      <w:r>
        <w:t>Delhi has the martial arts club in maximum while Archery clubs are the minimum.</w:t>
      </w:r>
    </w:p>
    <w:p w14:paraId="3BB0720B" w14:textId="56896BF2" w:rsidR="002F15DB" w:rsidRDefault="00950FFA" w:rsidP="001029C3">
      <w:r>
        <w:t xml:space="preserve">                       </w:t>
      </w:r>
      <w:r w:rsidR="002F15DB">
        <w:rPr>
          <w:noProof/>
        </w:rPr>
        <w:drawing>
          <wp:inline distT="0" distB="0" distL="0" distR="0" wp14:anchorId="339B1816" wp14:editId="31CD2FBD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8E7FAB2-C6B0-49E0-AD6A-996296B29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FF175A" w14:textId="19D73F7C" w:rsidR="00950FFA" w:rsidRDefault="00950FFA" w:rsidP="001029C3">
      <w:r>
        <w:t>Maharashtra has martial arts clubs in the maximum while Malakhamb club is the minimum.</w:t>
      </w:r>
    </w:p>
    <w:p w14:paraId="68884DF3" w14:textId="287122FE" w:rsidR="002F15DB" w:rsidRDefault="00950FFA" w:rsidP="001029C3">
      <w:r>
        <w:lastRenderedPageBreak/>
        <w:t xml:space="preserve">                       </w:t>
      </w:r>
      <w:r w:rsidR="002F15DB">
        <w:rPr>
          <w:noProof/>
        </w:rPr>
        <w:drawing>
          <wp:inline distT="0" distB="0" distL="0" distR="0" wp14:anchorId="4479C5B9" wp14:editId="27AD2DD1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2332B10-CDD5-4619-B919-35B68DCEE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584397" w14:textId="1E8C0ADE" w:rsidR="00950FFA" w:rsidRDefault="00950FFA" w:rsidP="001029C3">
      <w:r>
        <w:t>Andhra Pradesh has the Football Clubs in maximum while Archery clubs in the minimum.</w:t>
      </w:r>
    </w:p>
    <w:p w14:paraId="3828716F" w14:textId="1FAA86EC" w:rsidR="002F15DB" w:rsidRDefault="00950FFA" w:rsidP="001029C3">
      <w:r>
        <w:t xml:space="preserve">                       </w:t>
      </w:r>
      <w:r w:rsidR="002F15DB">
        <w:rPr>
          <w:noProof/>
        </w:rPr>
        <w:drawing>
          <wp:inline distT="0" distB="0" distL="0" distR="0" wp14:anchorId="3E986037" wp14:editId="62635402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D9A4402-5EEB-4B86-A666-B60FC0D39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06C0DB" w14:textId="6D59E24C" w:rsidR="00950FFA" w:rsidRDefault="00950FFA" w:rsidP="001029C3">
      <w:r>
        <w:t>Gujarat has the Cricket club in maximum while Archery club is in the minimum.</w:t>
      </w:r>
    </w:p>
    <w:p w14:paraId="79B5081A" w14:textId="275CE970" w:rsidR="002F15DB" w:rsidRDefault="00950FFA" w:rsidP="001029C3">
      <w:r>
        <w:t xml:space="preserve">                        </w:t>
      </w:r>
      <w:r w:rsidR="002F15DB">
        <w:rPr>
          <w:noProof/>
        </w:rPr>
        <w:drawing>
          <wp:inline distT="0" distB="0" distL="0" distR="0" wp14:anchorId="313D80DF" wp14:editId="179AC09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C5EEEFD-4054-4FD6-AD65-E297D461A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742D9A" w14:textId="11A7BAA3" w:rsidR="00950FFA" w:rsidRDefault="00950FFA" w:rsidP="001029C3">
      <w:r>
        <w:lastRenderedPageBreak/>
        <w:t>Karnataka has the Martial Arts club in maximum while Archery club is the minimum.</w:t>
      </w:r>
    </w:p>
    <w:p w14:paraId="05D4001B" w14:textId="0E1FB811" w:rsidR="002F15DB" w:rsidRDefault="00950FFA" w:rsidP="001029C3">
      <w:r>
        <w:t xml:space="preserve">                        </w:t>
      </w:r>
      <w:r w:rsidR="002F15DB">
        <w:rPr>
          <w:noProof/>
        </w:rPr>
        <w:drawing>
          <wp:inline distT="0" distB="0" distL="0" distR="0" wp14:anchorId="414556B3" wp14:editId="26DB6854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57FA887B-BB3D-4D80-9048-AA4042AA3B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E52210" w14:textId="761DA371" w:rsidR="00950FFA" w:rsidRDefault="00950FFA" w:rsidP="001029C3">
      <w:r>
        <w:t>Punjab has the Martial Arts club in maximum while Gymnastics club in minimum.</w:t>
      </w:r>
    </w:p>
    <w:p w14:paraId="500C55D5" w14:textId="0AA6C75B" w:rsidR="002F15DB" w:rsidRDefault="00950FFA" w:rsidP="001029C3">
      <w:r>
        <w:t xml:space="preserve">                         </w:t>
      </w:r>
      <w:r w:rsidR="002F15DB">
        <w:rPr>
          <w:noProof/>
        </w:rPr>
        <w:drawing>
          <wp:inline distT="0" distB="0" distL="0" distR="0" wp14:anchorId="7AB583FC" wp14:editId="4A3E2193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5BA18BB6-D1A5-450C-A74D-DE6517AE8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3A9C5D" w14:textId="679D5685" w:rsidR="00950FFA" w:rsidRDefault="00950FFA" w:rsidP="001029C3">
      <w:r>
        <w:t>Tamil Nadu has the Volleyball clubs in maximum while Lawn Tennis clubs in minimum.</w:t>
      </w:r>
    </w:p>
    <w:p w14:paraId="1C1D1850" w14:textId="1227065D" w:rsidR="002F15DB" w:rsidRDefault="00950FFA" w:rsidP="001029C3">
      <w:r>
        <w:lastRenderedPageBreak/>
        <w:t xml:space="preserve">                        </w:t>
      </w:r>
      <w:r w:rsidR="002F15DB">
        <w:rPr>
          <w:noProof/>
        </w:rPr>
        <w:drawing>
          <wp:inline distT="0" distB="0" distL="0" distR="0" wp14:anchorId="0AADD4C8" wp14:editId="4C9AF40C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21889D4B-5DA8-4957-BB44-08089811BE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E2BC6EB" w14:textId="48F95EAD" w:rsidR="00950FFA" w:rsidRDefault="00950FFA" w:rsidP="001029C3">
      <w:r>
        <w:t>Telangana has the Lawn Tennis clubs in maximum while Gymnastics clubs in minimum.</w:t>
      </w:r>
    </w:p>
    <w:p w14:paraId="71C84883" w14:textId="1760CD39" w:rsidR="002F15DB" w:rsidRDefault="00950FFA" w:rsidP="001029C3">
      <w:r>
        <w:t xml:space="preserve">                       </w:t>
      </w:r>
      <w:r w:rsidR="002F15DB">
        <w:rPr>
          <w:noProof/>
        </w:rPr>
        <w:drawing>
          <wp:inline distT="0" distB="0" distL="0" distR="0" wp14:anchorId="4820ADC2" wp14:editId="39C381B2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1783926-4E5B-4A9B-9FDC-7A90C4067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ADB455" w14:textId="285652BC" w:rsidR="00950FFA" w:rsidRDefault="00950FFA" w:rsidP="001029C3">
      <w:r>
        <w:t>Uttar Pradesh has the Cricket club in maximum while Skating and Football Clubs are in minimum.</w:t>
      </w:r>
    </w:p>
    <w:p w14:paraId="4251893F" w14:textId="3877831D" w:rsidR="002F15DB" w:rsidRDefault="00950FFA" w:rsidP="001029C3">
      <w:r>
        <w:lastRenderedPageBreak/>
        <w:t xml:space="preserve">                         </w:t>
      </w:r>
      <w:r w:rsidR="002F15DB">
        <w:rPr>
          <w:noProof/>
        </w:rPr>
        <w:drawing>
          <wp:inline distT="0" distB="0" distL="0" distR="0" wp14:anchorId="72258F75" wp14:editId="25FD61A2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C5B2C16-7405-4E30-A22E-AB9AE5BD4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BEDD3B7" w14:textId="3E887D04" w:rsidR="00950FFA" w:rsidRDefault="00950FFA" w:rsidP="001029C3">
      <w:r>
        <w:t>Kerela has the Lawn Tennis Clubs in maximum while Hockey clubs in minimum.</w:t>
      </w:r>
    </w:p>
    <w:p w14:paraId="5C6D1BEB" w14:textId="77777777" w:rsidR="002F15DB" w:rsidRPr="00D75A09" w:rsidRDefault="002F15DB" w:rsidP="001029C3"/>
    <w:sectPr w:rsidR="002F15DB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A5631" w14:textId="77777777" w:rsidR="00013A53" w:rsidRDefault="00013A53" w:rsidP="00086DEE">
      <w:r>
        <w:separator/>
      </w:r>
    </w:p>
  </w:endnote>
  <w:endnote w:type="continuationSeparator" w:id="0">
    <w:p w14:paraId="5128EA06" w14:textId="77777777" w:rsidR="00013A53" w:rsidRDefault="00013A53" w:rsidP="00086DEE">
      <w:r>
        <w:continuationSeparator/>
      </w:r>
    </w:p>
  </w:endnote>
  <w:endnote w:type="continuationNotice" w:id="1">
    <w:p w14:paraId="7E6B001B" w14:textId="77777777" w:rsidR="00013A53" w:rsidRDefault="00013A5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E745" w14:textId="77777777" w:rsidR="00013A53" w:rsidRDefault="00013A53" w:rsidP="00086DEE">
      <w:r>
        <w:separator/>
      </w:r>
    </w:p>
  </w:footnote>
  <w:footnote w:type="continuationSeparator" w:id="0">
    <w:p w14:paraId="1C4446E5" w14:textId="77777777" w:rsidR="00013A53" w:rsidRDefault="00013A53" w:rsidP="00086DEE">
      <w:r>
        <w:continuationSeparator/>
      </w:r>
    </w:p>
  </w:footnote>
  <w:footnote w:type="continuationNotice" w:id="1">
    <w:p w14:paraId="4C8E5417" w14:textId="77777777" w:rsidR="00013A53" w:rsidRDefault="00013A5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DB"/>
    <w:rsid w:val="000061B3"/>
    <w:rsid w:val="00006A54"/>
    <w:rsid w:val="00006AC5"/>
    <w:rsid w:val="0001164B"/>
    <w:rsid w:val="00013A53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928D6"/>
    <w:rsid w:val="002E7D4D"/>
    <w:rsid w:val="002F15DB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0FFA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697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%20Rani\AppData\Roaming\Microsoft\Templates\Funny%20fill-in%20story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DELHI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Sheet1!$B$2:$B$11</c:f>
              <c:strCache>
                <c:ptCount val="10"/>
                <c:pt idx="0">
                  <c:v>Archery</c:v>
                </c:pt>
                <c:pt idx="1">
                  <c:v>Cricket</c:v>
                </c:pt>
                <c:pt idx="2">
                  <c:v>Football</c:v>
                </c:pt>
                <c:pt idx="3">
                  <c:v>Gymnastics</c:v>
                </c:pt>
                <c:pt idx="4">
                  <c:v>Hockey</c:v>
                </c:pt>
                <c:pt idx="5">
                  <c:v>Lawn Tennis</c:v>
                </c:pt>
                <c:pt idx="6">
                  <c:v>Martial Arts</c:v>
                </c:pt>
                <c:pt idx="7">
                  <c:v>Skating</c:v>
                </c:pt>
                <c:pt idx="8">
                  <c:v>Table Tennis</c:v>
                </c:pt>
                <c:pt idx="9">
                  <c:v>Wrestling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</c:v>
                </c:pt>
                <c:pt idx="1">
                  <c:v>35</c:v>
                </c:pt>
                <c:pt idx="2">
                  <c:v>48</c:v>
                </c:pt>
                <c:pt idx="3">
                  <c:v>20</c:v>
                </c:pt>
                <c:pt idx="4">
                  <c:v>9</c:v>
                </c:pt>
                <c:pt idx="5">
                  <c:v>49</c:v>
                </c:pt>
                <c:pt idx="6">
                  <c:v>134</c:v>
                </c:pt>
                <c:pt idx="7">
                  <c:v>44</c:v>
                </c:pt>
                <c:pt idx="8">
                  <c:v>17</c:v>
                </c:pt>
                <c:pt idx="9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D4-460D-A6D1-9457F66F9D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5276616"/>
        <c:axId val="545274376"/>
      </c:barChart>
      <c:catAx>
        <c:axId val="545276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274376"/>
        <c:crosses val="autoZero"/>
        <c:auto val="1"/>
        <c:lblAlgn val="ctr"/>
        <c:lblOffset val="100"/>
        <c:noMultiLvlLbl val="0"/>
      </c:catAx>
      <c:valAx>
        <c:axId val="54527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276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KERELA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Sheet1!$B$111:$B$115</c:f>
              <c:strCache>
                <c:ptCount val="5"/>
                <c:pt idx="0">
                  <c:v>Football</c:v>
                </c:pt>
                <c:pt idx="1">
                  <c:v>Hockey</c:v>
                </c:pt>
                <c:pt idx="2">
                  <c:v>Lawn Tennis</c:v>
                </c:pt>
                <c:pt idx="3">
                  <c:v>Skating</c:v>
                </c:pt>
                <c:pt idx="4">
                  <c:v>Volleyball</c:v>
                </c:pt>
              </c:strCache>
            </c:strRef>
          </c:cat>
          <c:val>
            <c:numRef>
              <c:f>Sheet1!$C$111:$C$115</c:f>
              <c:numCache>
                <c:formatCode>General</c:formatCode>
                <c:ptCount val="5"/>
                <c:pt idx="0">
                  <c:v>21</c:v>
                </c:pt>
                <c:pt idx="1">
                  <c:v>7</c:v>
                </c:pt>
                <c:pt idx="2">
                  <c:v>35</c:v>
                </c:pt>
                <c:pt idx="3">
                  <c:v>21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5-4697-A304-D33EFB02A8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2722744"/>
        <c:axId val="502718584"/>
      </c:barChart>
      <c:catAx>
        <c:axId val="502722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18584"/>
        <c:crosses val="autoZero"/>
        <c:auto val="1"/>
        <c:lblAlgn val="ctr"/>
        <c:lblOffset val="100"/>
        <c:noMultiLvlLbl val="0"/>
      </c:catAx>
      <c:valAx>
        <c:axId val="50271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22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MAHARASHTRA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Sheet1!$B$13:$B$25</c:f>
              <c:strCache>
                <c:ptCount val="13"/>
                <c:pt idx="0">
                  <c:v>Archery</c:v>
                </c:pt>
                <c:pt idx="1">
                  <c:v>Cricket</c:v>
                </c:pt>
                <c:pt idx="2">
                  <c:v>Football</c:v>
                </c:pt>
                <c:pt idx="3">
                  <c:v>Gymnastics</c:v>
                </c:pt>
                <c:pt idx="4">
                  <c:v>Hockey</c:v>
                </c:pt>
                <c:pt idx="5">
                  <c:v>Kho-Kho</c:v>
                </c:pt>
                <c:pt idx="6">
                  <c:v>Lawn Tennis</c:v>
                </c:pt>
                <c:pt idx="7">
                  <c:v>Malakhamb</c:v>
                </c:pt>
                <c:pt idx="8">
                  <c:v>Martial Arts</c:v>
                </c:pt>
                <c:pt idx="9">
                  <c:v>Skating</c:v>
                </c:pt>
                <c:pt idx="10">
                  <c:v>Table Tennis</c:v>
                </c:pt>
                <c:pt idx="11">
                  <c:v>Volleyball</c:v>
                </c:pt>
                <c:pt idx="12">
                  <c:v>Wrestling</c:v>
                </c:pt>
              </c:strCache>
            </c:strRef>
          </c:cat>
          <c:val>
            <c:numRef>
              <c:f>Sheet1!$C$13:$C$25</c:f>
              <c:numCache>
                <c:formatCode>General</c:formatCode>
                <c:ptCount val="13"/>
                <c:pt idx="0">
                  <c:v>19</c:v>
                </c:pt>
                <c:pt idx="1">
                  <c:v>81</c:v>
                </c:pt>
                <c:pt idx="2">
                  <c:v>64</c:v>
                </c:pt>
                <c:pt idx="3">
                  <c:v>27</c:v>
                </c:pt>
                <c:pt idx="4">
                  <c:v>12</c:v>
                </c:pt>
                <c:pt idx="5">
                  <c:v>20</c:v>
                </c:pt>
                <c:pt idx="6">
                  <c:v>80</c:v>
                </c:pt>
                <c:pt idx="7">
                  <c:v>10</c:v>
                </c:pt>
                <c:pt idx="8">
                  <c:v>158</c:v>
                </c:pt>
                <c:pt idx="9">
                  <c:v>20</c:v>
                </c:pt>
                <c:pt idx="10">
                  <c:v>48</c:v>
                </c:pt>
                <c:pt idx="11">
                  <c:v>19</c:v>
                </c:pt>
                <c:pt idx="1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E9-45C0-BFCE-6ADEEBD85AB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2681144"/>
        <c:axId val="502679224"/>
      </c:barChart>
      <c:catAx>
        <c:axId val="502681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79224"/>
        <c:crosses val="autoZero"/>
        <c:auto val="1"/>
        <c:lblAlgn val="ctr"/>
        <c:lblOffset val="100"/>
        <c:noMultiLvlLbl val="0"/>
      </c:catAx>
      <c:valAx>
        <c:axId val="50267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8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Andhra</a:t>
            </a:r>
            <a:r>
              <a:rPr lang="en-IN" baseline="0"/>
              <a:t> Pradesh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Sheet1!$B$27:$B$35</c:f>
              <c:strCache>
                <c:ptCount val="9"/>
                <c:pt idx="0">
                  <c:v>Archery</c:v>
                </c:pt>
                <c:pt idx="1">
                  <c:v>Cricket</c:v>
                </c:pt>
                <c:pt idx="2">
                  <c:v>Football</c:v>
                </c:pt>
                <c:pt idx="3">
                  <c:v>Gymnastics</c:v>
                </c:pt>
                <c:pt idx="4">
                  <c:v>Lawn Tennis</c:v>
                </c:pt>
                <c:pt idx="5">
                  <c:v>Martial Arts</c:v>
                </c:pt>
                <c:pt idx="6">
                  <c:v>Skating</c:v>
                </c:pt>
                <c:pt idx="7">
                  <c:v>Volleyball</c:v>
                </c:pt>
                <c:pt idx="8">
                  <c:v>Wrestling</c:v>
                </c:pt>
              </c:strCache>
            </c:strRef>
          </c:cat>
          <c:val>
            <c:numRef>
              <c:f>Sheet1!$C$27:$C$35</c:f>
              <c:numCache>
                <c:formatCode>General</c:formatCode>
                <c:ptCount val="9"/>
                <c:pt idx="0">
                  <c:v>7</c:v>
                </c:pt>
                <c:pt idx="1">
                  <c:v>57</c:v>
                </c:pt>
                <c:pt idx="2">
                  <c:v>83</c:v>
                </c:pt>
                <c:pt idx="3">
                  <c:v>39</c:v>
                </c:pt>
                <c:pt idx="4">
                  <c:v>20</c:v>
                </c:pt>
                <c:pt idx="5">
                  <c:v>40</c:v>
                </c:pt>
                <c:pt idx="6">
                  <c:v>17</c:v>
                </c:pt>
                <c:pt idx="7">
                  <c:v>9</c:v>
                </c:pt>
                <c:pt idx="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65-4579-A166-184D8A9535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02690424"/>
        <c:axId val="502689784"/>
      </c:barChart>
      <c:catAx>
        <c:axId val="502690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89784"/>
        <c:crosses val="autoZero"/>
        <c:auto val="1"/>
        <c:lblAlgn val="ctr"/>
        <c:lblOffset val="100"/>
        <c:noMultiLvlLbl val="0"/>
      </c:catAx>
      <c:valAx>
        <c:axId val="50268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9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GUJARAT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Sheet1!$B$45:$B$53</c:f>
              <c:strCache>
                <c:ptCount val="9"/>
                <c:pt idx="0">
                  <c:v>Archery</c:v>
                </c:pt>
                <c:pt idx="1">
                  <c:v>Cricket</c:v>
                </c:pt>
                <c:pt idx="2">
                  <c:v>Football</c:v>
                </c:pt>
                <c:pt idx="3">
                  <c:v>Gymnastics</c:v>
                </c:pt>
                <c:pt idx="4">
                  <c:v>Lawn Tennis</c:v>
                </c:pt>
                <c:pt idx="5">
                  <c:v>Martial Arts</c:v>
                </c:pt>
                <c:pt idx="6">
                  <c:v>Skating</c:v>
                </c:pt>
                <c:pt idx="7">
                  <c:v>Volleyball</c:v>
                </c:pt>
                <c:pt idx="8">
                  <c:v>Wrestling</c:v>
                </c:pt>
              </c:strCache>
            </c:strRef>
          </c:cat>
          <c:val>
            <c:numRef>
              <c:f>Sheet1!$C$45:$C$53</c:f>
              <c:numCache>
                <c:formatCode>General</c:formatCode>
                <c:ptCount val="9"/>
                <c:pt idx="0">
                  <c:v>2</c:v>
                </c:pt>
                <c:pt idx="1">
                  <c:v>180</c:v>
                </c:pt>
                <c:pt idx="2">
                  <c:v>44</c:v>
                </c:pt>
                <c:pt idx="3">
                  <c:v>9</c:v>
                </c:pt>
                <c:pt idx="4">
                  <c:v>50</c:v>
                </c:pt>
                <c:pt idx="5">
                  <c:v>126</c:v>
                </c:pt>
                <c:pt idx="6">
                  <c:v>38</c:v>
                </c:pt>
                <c:pt idx="7">
                  <c:v>5</c:v>
                </c:pt>
                <c:pt idx="8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FA-4ED0-B43F-5E43815592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02684984"/>
        <c:axId val="502685304"/>
      </c:barChart>
      <c:catAx>
        <c:axId val="502684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85304"/>
        <c:crosses val="autoZero"/>
        <c:auto val="1"/>
        <c:lblAlgn val="ctr"/>
        <c:lblOffset val="100"/>
        <c:noMultiLvlLbl val="0"/>
      </c:catAx>
      <c:valAx>
        <c:axId val="502685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84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Karnataka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Sheet1!$B$55:$B$65</c:f>
              <c:strCache>
                <c:ptCount val="11"/>
                <c:pt idx="0">
                  <c:v>Archery</c:v>
                </c:pt>
                <c:pt idx="1">
                  <c:v>Cricket</c:v>
                </c:pt>
                <c:pt idx="2">
                  <c:v>Football</c:v>
                </c:pt>
                <c:pt idx="3">
                  <c:v>Gymnastics</c:v>
                </c:pt>
                <c:pt idx="4">
                  <c:v>Kho-Kho</c:v>
                </c:pt>
                <c:pt idx="5">
                  <c:v>Lawn Tennis</c:v>
                </c:pt>
                <c:pt idx="6">
                  <c:v>Martial Arts</c:v>
                </c:pt>
                <c:pt idx="7">
                  <c:v>Skating</c:v>
                </c:pt>
                <c:pt idx="8">
                  <c:v>Table Tennis</c:v>
                </c:pt>
                <c:pt idx="9">
                  <c:v>Volleyball</c:v>
                </c:pt>
                <c:pt idx="10">
                  <c:v>Wrestling</c:v>
                </c:pt>
              </c:strCache>
            </c:strRef>
          </c:cat>
          <c:val>
            <c:numRef>
              <c:f>Sheet1!$C$55:$C$65</c:f>
              <c:numCache>
                <c:formatCode>General</c:formatCode>
                <c:ptCount val="11"/>
                <c:pt idx="0">
                  <c:v>9</c:v>
                </c:pt>
                <c:pt idx="1">
                  <c:v>80</c:v>
                </c:pt>
                <c:pt idx="2">
                  <c:v>95</c:v>
                </c:pt>
                <c:pt idx="3">
                  <c:v>119</c:v>
                </c:pt>
                <c:pt idx="4">
                  <c:v>20</c:v>
                </c:pt>
                <c:pt idx="5">
                  <c:v>94</c:v>
                </c:pt>
                <c:pt idx="6">
                  <c:v>158</c:v>
                </c:pt>
                <c:pt idx="7">
                  <c:v>81</c:v>
                </c:pt>
                <c:pt idx="8">
                  <c:v>22</c:v>
                </c:pt>
                <c:pt idx="9">
                  <c:v>19</c:v>
                </c:pt>
                <c:pt idx="1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F9-4DCF-A660-9BE0139C7B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502694264"/>
        <c:axId val="502696824"/>
      </c:barChart>
      <c:catAx>
        <c:axId val="502694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96824"/>
        <c:crosses val="autoZero"/>
        <c:auto val="1"/>
        <c:lblAlgn val="ctr"/>
        <c:lblOffset val="100"/>
        <c:noMultiLvlLbl val="0"/>
      </c:catAx>
      <c:valAx>
        <c:axId val="50269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9426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Punjab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Sheet1!$B$69:$B$75</c:f>
              <c:strCache>
                <c:ptCount val="7"/>
                <c:pt idx="0">
                  <c:v>Cricket</c:v>
                </c:pt>
                <c:pt idx="1">
                  <c:v>Football</c:v>
                </c:pt>
                <c:pt idx="2">
                  <c:v>Gymnastics</c:v>
                </c:pt>
                <c:pt idx="3">
                  <c:v>Lawn Tennis</c:v>
                </c:pt>
                <c:pt idx="4">
                  <c:v>Martial Arts</c:v>
                </c:pt>
                <c:pt idx="5">
                  <c:v>Skating</c:v>
                </c:pt>
                <c:pt idx="6">
                  <c:v>Wrestling</c:v>
                </c:pt>
              </c:strCache>
            </c:strRef>
          </c:cat>
          <c:val>
            <c:numRef>
              <c:f>Sheet1!$C$69:$C$75</c:f>
              <c:numCache>
                <c:formatCode>General</c:formatCode>
                <c:ptCount val="7"/>
                <c:pt idx="0">
                  <c:v>77</c:v>
                </c:pt>
                <c:pt idx="1">
                  <c:v>26</c:v>
                </c:pt>
                <c:pt idx="2">
                  <c:v>5</c:v>
                </c:pt>
                <c:pt idx="3">
                  <c:v>14</c:v>
                </c:pt>
                <c:pt idx="4">
                  <c:v>94</c:v>
                </c:pt>
                <c:pt idx="5">
                  <c:v>20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27-439D-A0D1-E7F45904ED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2702584"/>
        <c:axId val="502698104"/>
      </c:barChart>
      <c:catAx>
        <c:axId val="502702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98104"/>
        <c:crosses val="autoZero"/>
        <c:auto val="1"/>
        <c:lblAlgn val="ctr"/>
        <c:lblOffset val="100"/>
        <c:noMultiLvlLbl val="0"/>
      </c:catAx>
      <c:valAx>
        <c:axId val="502698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2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Tamil</a:t>
            </a:r>
            <a:r>
              <a:rPr lang="en-IN" baseline="0"/>
              <a:t> Nadu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Sheet1!$B$77:$B$80</c:f>
              <c:strCache>
                <c:ptCount val="4"/>
                <c:pt idx="0">
                  <c:v>Football</c:v>
                </c:pt>
                <c:pt idx="1">
                  <c:v>Hockey</c:v>
                </c:pt>
                <c:pt idx="2">
                  <c:v>Lawn Tennis</c:v>
                </c:pt>
                <c:pt idx="3">
                  <c:v>Volleyball</c:v>
                </c:pt>
              </c:strCache>
            </c:strRef>
          </c:cat>
          <c:val>
            <c:numRef>
              <c:f>Sheet1!$C$77:$C$80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6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AB-49B9-9032-4F9CDCA0A24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2701304"/>
        <c:axId val="502702264"/>
      </c:barChart>
      <c:catAx>
        <c:axId val="502701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2264"/>
        <c:crosses val="autoZero"/>
        <c:auto val="1"/>
        <c:lblAlgn val="ctr"/>
        <c:lblOffset val="100"/>
        <c:noMultiLvlLbl val="0"/>
      </c:catAx>
      <c:valAx>
        <c:axId val="50270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1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Telangana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Sheet1!$B$82:$B$91</c:f>
              <c:strCache>
                <c:ptCount val="10"/>
                <c:pt idx="0">
                  <c:v>Archery</c:v>
                </c:pt>
                <c:pt idx="1">
                  <c:v>Cricket</c:v>
                </c:pt>
                <c:pt idx="2">
                  <c:v>Football</c:v>
                </c:pt>
                <c:pt idx="3">
                  <c:v>Gymnastics</c:v>
                </c:pt>
                <c:pt idx="4">
                  <c:v>Hockey</c:v>
                </c:pt>
                <c:pt idx="5">
                  <c:v>Lawn Tennis</c:v>
                </c:pt>
                <c:pt idx="6">
                  <c:v>Martial Arts</c:v>
                </c:pt>
                <c:pt idx="7">
                  <c:v>Skating</c:v>
                </c:pt>
                <c:pt idx="8">
                  <c:v>Table Tennis</c:v>
                </c:pt>
                <c:pt idx="9">
                  <c:v>Wrestling</c:v>
                </c:pt>
              </c:strCache>
            </c:strRef>
          </c:cat>
          <c:val>
            <c:numRef>
              <c:f>Sheet1!$C$82:$C$91</c:f>
              <c:numCache>
                <c:formatCode>General</c:formatCode>
                <c:ptCount val="10"/>
                <c:pt idx="0">
                  <c:v>10</c:v>
                </c:pt>
                <c:pt idx="1">
                  <c:v>68</c:v>
                </c:pt>
                <c:pt idx="2">
                  <c:v>39</c:v>
                </c:pt>
                <c:pt idx="3">
                  <c:v>1</c:v>
                </c:pt>
                <c:pt idx="4">
                  <c:v>6</c:v>
                </c:pt>
                <c:pt idx="5">
                  <c:v>141</c:v>
                </c:pt>
                <c:pt idx="6">
                  <c:v>112</c:v>
                </c:pt>
                <c:pt idx="7">
                  <c:v>28</c:v>
                </c:pt>
                <c:pt idx="8">
                  <c:v>17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6A-4AE3-9498-5D2DF45E5A8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2707704"/>
        <c:axId val="502704184"/>
      </c:barChart>
      <c:catAx>
        <c:axId val="50270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4184"/>
        <c:crosses val="autoZero"/>
        <c:auto val="1"/>
        <c:lblAlgn val="ctr"/>
        <c:lblOffset val="100"/>
        <c:noMultiLvlLbl val="0"/>
      </c:catAx>
      <c:valAx>
        <c:axId val="50270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7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Uttar</a:t>
            </a:r>
            <a:r>
              <a:rPr lang="en-IN" baseline="0"/>
              <a:t> Pradesh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Sheet1!$B$93:$B$96</c:f>
              <c:strCache>
                <c:ptCount val="4"/>
                <c:pt idx="0">
                  <c:v>Cricket</c:v>
                </c:pt>
                <c:pt idx="1">
                  <c:v>Football</c:v>
                </c:pt>
                <c:pt idx="2">
                  <c:v>Lawn Tennis</c:v>
                </c:pt>
                <c:pt idx="3">
                  <c:v>Skating</c:v>
                </c:pt>
              </c:strCache>
            </c:strRef>
          </c:cat>
          <c:val>
            <c:numRef>
              <c:f>Sheet1!$C$93:$C$96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7F-445B-B500-1F516E45346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2708984"/>
        <c:axId val="502709304"/>
      </c:barChart>
      <c:catAx>
        <c:axId val="502708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9304"/>
        <c:crosses val="autoZero"/>
        <c:auto val="1"/>
        <c:lblAlgn val="ctr"/>
        <c:lblOffset val="100"/>
        <c:noMultiLvlLbl val="0"/>
      </c:catAx>
      <c:valAx>
        <c:axId val="502709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8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2020-08-10T10:01:00Z</dcterms:created>
  <dcterms:modified xsi:type="dcterms:W3CDTF">2020-08-10T10:23:00Z</dcterms:modified>
</cp:coreProperties>
</file>