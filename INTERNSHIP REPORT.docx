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599"/>
        <w:tblW w:w="10996" w:type="dxa"/>
        <w:tblLayout w:type="fixed"/>
        <w:tblLook w:val="04A0" w:firstRow="1" w:lastRow="0" w:firstColumn="1" w:lastColumn="0" w:noHBand="0" w:noVBand="1"/>
      </w:tblPr>
      <w:tblGrid>
        <w:gridCol w:w="10996"/>
      </w:tblGrid>
      <w:tr w:rsidR="001D78B9" w14:paraId="496B900E" w14:textId="77777777" w:rsidTr="00D26C9C">
        <w:trPr>
          <w:trHeight w:val="1749"/>
        </w:trPr>
        <w:tc>
          <w:tcPr>
            <w:tcW w:w="10996" w:type="dxa"/>
            <w:vAlign w:val="center"/>
          </w:tcPr>
          <w:p w14:paraId="49B12073" w14:textId="77777777" w:rsidR="001D78B9" w:rsidRDefault="00D26C9C" w:rsidP="00D26C9C">
            <w:pPr>
              <w:pStyle w:val="Heading1"/>
              <w:jc w:val="center"/>
            </w:pPr>
            <w:r>
              <w:t>INTERNSHIP REPORT</w:t>
            </w:r>
          </w:p>
          <w:p w14:paraId="14137491" w14:textId="2A7ECA9C" w:rsidR="00174853" w:rsidRPr="00174853" w:rsidRDefault="00174853" w:rsidP="00174853">
            <w:r>
              <w:t xml:space="preserve">                                                                                                             </w:t>
            </w:r>
            <w:r w:rsidRPr="00174853">
              <w:rPr>
                <w:sz w:val="32"/>
                <w:szCs w:val="32"/>
              </w:rPr>
              <w:t>Academic Year: 2020</w:t>
            </w:r>
          </w:p>
        </w:tc>
      </w:tr>
      <w:tr w:rsidR="00637B83" w14:paraId="2496838F" w14:textId="77777777" w:rsidTr="00D26C9C">
        <w:trPr>
          <w:trHeight w:val="12275"/>
        </w:trPr>
        <w:tc>
          <w:tcPr>
            <w:tcW w:w="10996" w:type="dxa"/>
            <w:vAlign w:val="center"/>
          </w:tcPr>
          <w:p w14:paraId="19DF50F5" w14:textId="38919E92" w:rsidR="00D26C9C" w:rsidRDefault="00D26C9C" w:rsidP="00D26C9C">
            <w:pPr>
              <w:jc w:val="center"/>
            </w:pPr>
          </w:p>
          <w:p w14:paraId="34AC9EE2" w14:textId="77777777" w:rsidR="00D26C9C" w:rsidRDefault="00D26C9C" w:rsidP="00D26C9C">
            <w:pPr>
              <w:jc w:val="center"/>
            </w:pPr>
          </w:p>
          <w:p w14:paraId="714C1509" w14:textId="77777777" w:rsidR="00637B83" w:rsidRDefault="00637B83" w:rsidP="00D26C9C">
            <w:r w:rsidRPr="00875863">
              <w:rPr>
                <w:noProof/>
                <w:lang w:eastAsia="en-AU"/>
              </w:rPr>
              <mc:AlternateContent>
                <mc:Choice Requires="wps">
                  <w:drawing>
                    <wp:anchor distT="0" distB="0" distL="114300" distR="114300" simplePos="0" relativeHeight="251670528" behindDoc="1" locked="0" layoutInCell="1" allowOverlap="1" wp14:anchorId="3ED31512" wp14:editId="3AEDB1DD">
                      <wp:simplePos x="0" y="0"/>
                      <wp:positionH relativeFrom="column">
                        <wp:posOffset>257810</wp:posOffset>
                      </wp:positionH>
                      <wp:positionV relativeFrom="paragraph">
                        <wp:posOffset>-715645</wp:posOffset>
                      </wp:positionV>
                      <wp:extent cx="6353175" cy="5949315"/>
                      <wp:effectExtent l="0" t="0" r="9525" b="0"/>
                      <wp:wrapNone/>
                      <wp:docPr id="21"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353175" cy="5949315"/>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39689455" id="Shape" o:spid="_x0000_s1026" style="position:absolute;margin-left:20.3pt;margin-top:-56.35pt;width:500.25pt;height:468.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3176588,2974658;3176588,2974658;3176588,2974658;3176588,2974658" o:connectangles="0,90,180,270"/>
                    </v:shape>
                  </w:pict>
                </mc:Fallback>
              </mc:AlternateContent>
            </w:r>
            <w:r w:rsidR="00D26C9C">
              <w:t xml:space="preserve">                              </w:t>
            </w:r>
          </w:p>
          <w:p w14:paraId="585C0D39" w14:textId="186E6DFE" w:rsidR="00D26C9C" w:rsidRDefault="00174853" w:rsidP="00174853">
            <w:pPr>
              <w:jc w:val="center"/>
            </w:pPr>
            <w:r>
              <w:rPr>
                <w:noProof/>
                <w:sz w:val="36"/>
                <w:szCs w:val="36"/>
              </w:rPr>
              <w:drawing>
                <wp:inline distT="0" distB="0" distL="0" distR="0" wp14:anchorId="5F7E6D15" wp14:editId="0091106F">
                  <wp:extent cx="1804636" cy="9296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11">
                            <a:extLst>
                              <a:ext uri="{28A0092B-C50C-407E-A947-70E740481C1C}">
                                <a14:useLocalDpi xmlns:a14="http://schemas.microsoft.com/office/drawing/2010/main" val="0"/>
                              </a:ext>
                            </a:extLst>
                          </a:blip>
                          <a:stretch>
                            <a:fillRect/>
                          </a:stretch>
                        </pic:blipFill>
                        <pic:spPr>
                          <a:xfrm>
                            <a:off x="0" y="0"/>
                            <a:ext cx="1810888" cy="932861"/>
                          </a:xfrm>
                          <a:prstGeom prst="rect">
                            <a:avLst/>
                          </a:prstGeom>
                        </pic:spPr>
                      </pic:pic>
                    </a:graphicData>
                  </a:graphic>
                </wp:inline>
              </w:drawing>
            </w:r>
          </w:p>
          <w:p w14:paraId="2847EDE7" w14:textId="77777777" w:rsidR="00D26C9C" w:rsidRDefault="00D26C9C" w:rsidP="00D26C9C"/>
          <w:p w14:paraId="1281AB4D" w14:textId="77777777" w:rsidR="00D26C9C" w:rsidRDefault="00D26C9C" w:rsidP="00D26C9C"/>
          <w:p w14:paraId="65478B18" w14:textId="77777777" w:rsidR="00D26C9C" w:rsidRDefault="00D26C9C" w:rsidP="00D26C9C"/>
          <w:p w14:paraId="6D31A85A" w14:textId="77777777" w:rsidR="00D26C9C" w:rsidRDefault="00D26C9C" w:rsidP="00D26C9C"/>
          <w:p w14:paraId="1C08023D" w14:textId="77777777" w:rsidR="00D26C9C" w:rsidRDefault="00D26C9C" w:rsidP="00D26C9C"/>
          <w:p w14:paraId="19910E17" w14:textId="77777777" w:rsidR="00D26C9C" w:rsidRDefault="00D26C9C" w:rsidP="00D26C9C"/>
          <w:p w14:paraId="70B3F834" w14:textId="77777777" w:rsidR="00D26C9C" w:rsidRDefault="00D26C9C" w:rsidP="00D26C9C"/>
          <w:p w14:paraId="6BA45BC6" w14:textId="37108392" w:rsidR="00D26C9C" w:rsidRDefault="00D26C9C" w:rsidP="00174853">
            <w:pPr>
              <w:jc w:val="right"/>
            </w:pPr>
          </w:p>
          <w:p w14:paraId="0C219E09" w14:textId="77777777" w:rsidR="00D26C9C" w:rsidRDefault="00D26C9C" w:rsidP="00D26C9C"/>
          <w:p w14:paraId="3EE5FD42" w14:textId="77777777" w:rsidR="00D26C9C" w:rsidRDefault="00D26C9C" w:rsidP="00D26C9C"/>
          <w:p w14:paraId="42C86959" w14:textId="77777777" w:rsidR="00D26C9C" w:rsidRDefault="00D26C9C" w:rsidP="00D26C9C"/>
          <w:p w14:paraId="127F4BB2" w14:textId="77777777" w:rsidR="00D26C9C" w:rsidRDefault="00D26C9C" w:rsidP="00D26C9C"/>
          <w:p w14:paraId="4510C3D6" w14:textId="77777777" w:rsidR="00D26C9C" w:rsidRDefault="00D26C9C" w:rsidP="00D26C9C"/>
          <w:p w14:paraId="3E93077D" w14:textId="77777777" w:rsidR="00D26C9C" w:rsidRDefault="00D26C9C" w:rsidP="00D26C9C"/>
          <w:p w14:paraId="0B1856A2" w14:textId="77777777" w:rsidR="00D26C9C" w:rsidRDefault="00D26C9C" w:rsidP="00D26C9C"/>
          <w:p w14:paraId="4E65A75B" w14:textId="77777777" w:rsidR="00D26C9C" w:rsidRDefault="00D26C9C" w:rsidP="00D26C9C"/>
          <w:p w14:paraId="17681C2D" w14:textId="77777777" w:rsidR="00D26C9C" w:rsidRDefault="00D26C9C" w:rsidP="00D26C9C"/>
          <w:p w14:paraId="7577F8CE" w14:textId="77777777" w:rsidR="00D26C9C" w:rsidRDefault="00D26C9C" w:rsidP="00D26C9C"/>
          <w:p w14:paraId="7333DF05" w14:textId="77777777" w:rsidR="00174853" w:rsidRDefault="00174853" w:rsidP="00174853">
            <w:pPr>
              <w:jc w:val="both"/>
            </w:pPr>
          </w:p>
          <w:p w14:paraId="384E7F76" w14:textId="77777777" w:rsidR="00174853" w:rsidRDefault="00174853" w:rsidP="00174853">
            <w:pPr>
              <w:jc w:val="both"/>
              <w:rPr>
                <w:color w:val="FF72A9" w:themeColor="accent2" w:themeTint="99"/>
                <w:sz w:val="36"/>
                <w:szCs w:val="36"/>
              </w:rPr>
            </w:pPr>
          </w:p>
          <w:p w14:paraId="67D1308E" w14:textId="77777777" w:rsidR="00174853" w:rsidRDefault="00174853" w:rsidP="00174853">
            <w:pPr>
              <w:jc w:val="both"/>
              <w:rPr>
                <w:color w:val="FF72A9" w:themeColor="accent2" w:themeTint="99"/>
                <w:sz w:val="36"/>
                <w:szCs w:val="36"/>
              </w:rPr>
            </w:pPr>
          </w:p>
          <w:p w14:paraId="4BA4ADEF" w14:textId="77777777" w:rsidR="00174853" w:rsidRDefault="00174853" w:rsidP="00174853">
            <w:pPr>
              <w:jc w:val="both"/>
              <w:rPr>
                <w:color w:val="FF72A9" w:themeColor="accent2" w:themeTint="99"/>
                <w:sz w:val="36"/>
                <w:szCs w:val="36"/>
              </w:rPr>
            </w:pPr>
          </w:p>
          <w:p w14:paraId="34B98CB0" w14:textId="3F771CC4" w:rsidR="00D26C9C" w:rsidRPr="00174853" w:rsidRDefault="00D26C9C" w:rsidP="00174853">
            <w:pPr>
              <w:jc w:val="both"/>
              <w:rPr>
                <w:sz w:val="36"/>
                <w:szCs w:val="36"/>
              </w:rPr>
            </w:pPr>
            <w:r w:rsidRPr="00174853">
              <w:rPr>
                <w:color w:val="FF72A9" w:themeColor="accent2" w:themeTint="99"/>
                <w:sz w:val="36"/>
                <w:szCs w:val="36"/>
              </w:rPr>
              <w:t xml:space="preserve">SUBMITTED BY: </w:t>
            </w:r>
            <w:r w:rsidRPr="00174853">
              <w:rPr>
                <w:sz w:val="36"/>
                <w:szCs w:val="36"/>
              </w:rPr>
              <w:t>SUPRIYA RANI</w:t>
            </w:r>
          </w:p>
          <w:p w14:paraId="6881F7D5" w14:textId="4F273F7B" w:rsidR="00D26C9C" w:rsidRPr="00174853" w:rsidRDefault="00FD4050" w:rsidP="00174853">
            <w:pPr>
              <w:jc w:val="both"/>
              <w:rPr>
                <w:sz w:val="36"/>
                <w:szCs w:val="36"/>
              </w:rPr>
            </w:pPr>
            <w:r>
              <w:rPr>
                <w:color w:val="FF72A9" w:themeColor="accent2" w:themeTint="99"/>
                <w:sz w:val="36"/>
                <w:szCs w:val="36"/>
              </w:rPr>
              <w:t>TENURE</w:t>
            </w:r>
            <w:r w:rsidR="00D26C9C" w:rsidRPr="00174853">
              <w:rPr>
                <w:color w:val="FF72A9" w:themeColor="accent2" w:themeTint="99"/>
                <w:sz w:val="36"/>
                <w:szCs w:val="36"/>
              </w:rPr>
              <w:t xml:space="preserve">: </w:t>
            </w:r>
            <w:r w:rsidR="00174853" w:rsidRPr="00174853">
              <w:rPr>
                <w:color w:val="FF72A9" w:themeColor="accent2" w:themeTint="99"/>
                <w:sz w:val="36"/>
                <w:szCs w:val="36"/>
              </w:rPr>
              <w:t xml:space="preserve"> </w:t>
            </w:r>
            <w:r w:rsidR="00D26C9C" w:rsidRPr="00174853">
              <w:rPr>
                <w:sz w:val="36"/>
                <w:szCs w:val="36"/>
              </w:rPr>
              <w:t>27</w:t>
            </w:r>
            <w:r w:rsidR="00D26C9C" w:rsidRPr="00174853">
              <w:rPr>
                <w:sz w:val="36"/>
                <w:szCs w:val="36"/>
                <w:vertAlign w:val="superscript"/>
              </w:rPr>
              <w:t>th</w:t>
            </w:r>
            <w:r w:rsidR="00D26C9C" w:rsidRPr="00174853">
              <w:rPr>
                <w:sz w:val="36"/>
                <w:szCs w:val="36"/>
              </w:rPr>
              <w:t xml:space="preserve"> February 2020 to 28</w:t>
            </w:r>
            <w:r w:rsidR="00D26C9C" w:rsidRPr="00174853">
              <w:rPr>
                <w:sz w:val="36"/>
                <w:szCs w:val="36"/>
                <w:vertAlign w:val="superscript"/>
              </w:rPr>
              <w:t>th</w:t>
            </w:r>
            <w:r w:rsidR="00D26C9C" w:rsidRPr="00174853">
              <w:rPr>
                <w:sz w:val="36"/>
                <w:szCs w:val="36"/>
              </w:rPr>
              <w:t xml:space="preserve"> August 2020</w:t>
            </w:r>
          </w:p>
          <w:p w14:paraId="6B4C1AE6" w14:textId="3E8B7667" w:rsidR="00174853" w:rsidRPr="00174853" w:rsidRDefault="00FD4050" w:rsidP="00174853">
            <w:pPr>
              <w:jc w:val="both"/>
              <w:rPr>
                <w:sz w:val="36"/>
                <w:szCs w:val="36"/>
              </w:rPr>
            </w:pPr>
            <w:r>
              <w:rPr>
                <w:color w:val="FF72A9" w:themeColor="accent2" w:themeTint="99"/>
                <w:sz w:val="36"/>
                <w:szCs w:val="36"/>
              </w:rPr>
              <w:t>DURATION</w:t>
            </w:r>
            <w:r w:rsidR="00174853" w:rsidRPr="00174853">
              <w:rPr>
                <w:color w:val="FF72A9" w:themeColor="accent2" w:themeTint="99"/>
                <w:sz w:val="36"/>
                <w:szCs w:val="36"/>
              </w:rPr>
              <w:t>:</w:t>
            </w:r>
            <w:r w:rsidR="00174853" w:rsidRPr="00174853">
              <w:rPr>
                <w:sz w:val="36"/>
                <w:szCs w:val="36"/>
              </w:rPr>
              <w:t xml:space="preserve"> 6 months</w:t>
            </w:r>
          </w:p>
          <w:p w14:paraId="3EA2AC88" w14:textId="60650A06" w:rsidR="00174853" w:rsidRPr="00174853" w:rsidRDefault="00174853" w:rsidP="00174853">
            <w:pPr>
              <w:jc w:val="both"/>
              <w:rPr>
                <w:color w:val="FF72A9" w:themeColor="accent2" w:themeTint="99"/>
                <w:sz w:val="36"/>
                <w:szCs w:val="36"/>
              </w:rPr>
            </w:pPr>
            <w:r w:rsidRPr="00174853">
              <w:rPr>
                <w:color w:val="FF72A9" w:themeColor="accent2" w:themeTint="99"/>
                <w:sz w:val="36"/>
                <w:szCs w:val="36"/>
              </w:rPr>
              <w:t>D</w:t>
            </w:r>
            <w:r>
              <w:rPr>
                <w:color w:val="FF72A9" w:themeColor="accent2" w:themeTint="99"/>
                <w:sz w:val="36"/>
                <w:szCs w:val="36"/>
              </w:rPr>
              <w:t>ESIGNATION</w:t>
            </w:r>
            <w:r w:rsidRPr="00174853">
              <w:rPr>
                <w:color w:val="FF72A9" w:themeColor="accent2" w:themeTint="99"/>
                <w:sz w:val="36"/>
                <w:szCs w:val="36"/>
              </w:rPr>
              <w:t xml:space="preserve">: </w:t>
            </w:r>
          </w:p>
          <w:p w14:paraId="0C31D452" w14:textId="39F36CED" w:rsidR="00174853" w:rsidRPr="00174853" w:rsidRDefault="00174853" w:rsidP="00174853">
            <w:pPr>
              <w:jc w:val="both"/>
              <w:rPr>
                <w:sz w:val="36"/>
                <w:szCs w:val="36"/>
              </w:rPr>
            </w:pPr>
            <w:r w:rsidRPr="00174853">
              <w:rPr>
                <w:sz w:val="36"/>
                <w:szCs w:val="36"/>
              </w:rPr>
              <w:t xml:space="preserve">            Data Analyst Intern (27</w:t>
            </w:r>
            <w:r w:rsidRPr="00174853">
              <w:rPr>
                <w:sz w:val="36"/>
                <w:szCs w:val="36"/>
                <w:vertAlign w:val="superscript"/>
              </w:rPr>
              <w:t>th</w:t>
            </w:r>
            <w:r w:rsidRPr="00174853">
              <w:rPr>
                <w:sz w:val="36"/>
                <w:szCs w:val="36"/>
              </w:rPr>
              <w:t xml:space="preserve"> February 2020 to 27</w:t>
            </w:r>
            <w:r w:rsidRPr="00174853">
              <w:rPr>
                <w:sz w:val="36"/>
                <w:szCs w:val="36"/>
                <w:vertAlign w:val="superscript"/>
              </w:rPr>
              <w:t>th</w:t>
            </w:r>
            <w:r w:rsidRPr="00174853">
              <w:rPr>
                <w:sz w:val="36"/>
                <w:szCs w:val="36"/>
              </w:rPr>
              <w:t xml:space="preserve"> May 2020)</w:t>
            </w:r>
          </w:p>
          <w:p w14:paraId="0A5F2777" w14:textId="77777777" w:rsidR="00174853" w:rsidRDefault="00174853" w:rsidP="00174853">
            <w:pPr>
              <w:jc w:val="both"/>
              <w:rPr>
                <w:sz w:val="36"/>
                <w:szCs w:val="36"/>
              </w:rPr>
            </w:pPr>
            <w:r w:rsidRPr="00174853">
              <w:rPr>
                <w:sz w:val="36"/>
                <w:szCs w:val="36"/>
              </w:rPr>
              <w:t xml:space="preserve">    </w:t>
            </w:r>
            <w:r>
              <w:rPr>
                <w:sz w:val="36"/>
                <w:szCs w:val="36"/>
              </w:rPr>
              <w:t xml:space="preserve">        </w:t>
            </w:r>
            <w:r w:rsidRPr="00174853">
              <w:rPr>
                <w:sz w:val="36"/>
                <w:szCs w:val="36"/>
              </w:rPr>
              <w:t>Data Analyst Team Leader (28</w:t>
            </w:r>
            <w:r w:rsidRPr="00174853">
              <w:rPr>
                <w:sz w:val="36"/>
                <w:szCs w:val="36"/>
                <w:vertAlign w:val="superscript"/>
              </w:rPr>
              <w:t>th</w:t>
            </w:r>
            <w:r w:rsidRPr="00174853">
              <w:rPr>
                <w:sz w:val="36"/>
                <w:szCs w:val="36"/>
              </w:rPr>
              <w:t xml:space="preserve"> May 2020 to 28</w:t>
            </w:r>
            <w:r w:rsidRPr="00174853">
              <w:rPr>
                <w:sz w:val="36"/>
                <w:szCs w:val="36"/>
                <w:vertAlign w:val="superscript"/>
              </w:rPr>
              <w:t>th</w:t>
            </w:r>
            <w:r w:rsidRPr="00174853">
              <w:rPr>
                <w:sz w:val="36"/>
                <w:szCs w:val="36"/>
              </w:rPr>
              <w:t xml:space="preserve"> August 2020)</w:t>
            </w:r>
          </w:p>
          <w:p w14:paraId="3E823776" w14:textId="052DBABA" w:rsidR="00FD4050" w:rsidRPr="00FD4050" w:rsidRDefault="00FD4050" w:rsidP="00174853">
            <w:pPr>
              <w:jc w:val="both"/>
              <w:rPr>
                <w:color w:val="000000" w:themeColor="text1"/>
                <w:sz w:val="32"/>
                <w:szCs w:val="32"/>
              </w:rPr>
            </w:pPr>
            <w:r>
              <w:rPr>
                <w:color w:val="FF72A9" w:themeColor="accent2" w:themeTint="99"/>
                <w:sz w:val="36"/>
                <w:szCs w:val="36"/>
              </w:rPr>
              <w:t xml:space="preserve">ORGANIZATION: </w:t>
            </w:r>
            <w:r>
              <w:rPr>
                <w:color w:val="000000" w:themeColor="text1"/>
                <w:sz w:val="36"/>
                <w:szCs w:val="36"/>
              </w:rPr>
              <w:t>DOJO Sports Private Limited</w:t>
            </w:r>
          </w:p>
        </w:tc>
      </w:tr>
    </w:tbl>
    <w:p w14:paraId="3C68749D" w14:textId="65616657" w:rsidR="000C4ED1" w:rsidRDefault="0074472B" w:rsidP="00D26C9C">
      <w:r>
        <w:rPr>
          <w:noProof/>
        </w:rPr>
        <w:lastRenderedPageBreak/>
        <mc:AlternateContent>
          <mc:Choice Requires="wpg">
            <w:drawing>
              <wp:anchor distT="0" distB="0" distL="114300" distR="114300" simplePos="0" relativeHeight="251669504" behindDoc="1" locked="0" layoutInCell="1" allowOverlap="1" wp14:anchorId="14D107E3" wp14:editId="4AE1C6BD">
                <wp:simplePos x="0" y="0"/>
                <wp:positionH relativeFrom="column">
                  <wp:posOffset>88001</wp:posOffset>
                </wp:positionH>
                <wp:positionV relativeFrom="paragraph">
                  <wp:posOffset>-44212</wp:posOffset>
                </wp:positionV>
                <wp:extent cx="6435387" cy="8952923"/>
                <wp:effectExtent l="0" t="0" r="3810" b="635"/>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435387" cy="8952923"/>
                          <a:chOff x="0" y="0"/>
                          <a:chExt cx="6791961" cy="8465820"/>
                        </a:xfrm>
                      </wpg:grpSpPr>
                      <wps:wsp>
                        <wps:cNvPr id="20" name="Shape"/>
                        <wps:cNvSpPr/>
                        <wps:spPr>
                          <a:xfrm>
                            <a:off x="0" y="0"/>
                            <a:ext cx="3500121"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s:wsp>
                        <wps:cNvPr id="11" name="Shape"/>
                        <wps:cNvSpPr/>
                        <wps:spPr>
                          <a:xfrm rot="10800000">
                            <a:off x="3291840" y="4922520"/>
                            <a:ext cx="3500121"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D06557F" id="Group 6" o:spid="_x0000_s1026" style="position:absolute;margin-left:6.95pt;margin-top:-3.5pt;width:506.7pt;height:704.95pt;z-index:-251646976;mso-width-relative:margin;mso-height-relative:margin" coordsize="67919,84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">
                <v:shape id="Shape" o:spid="_x0000_s1027" style="position:absolute;width:35001;height:3543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50061,1771650;1750061,1771650;1750061,1771650;1750061,1771650" o:connectangles="0,90,180,270"/>
                </v:shape>
                <v:shape id="Shape" o:spid="_x0000_s1028" style="position:absolute;left:32918;top:49225;width:35001;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50061,1771650;1750061,1771650;1750061,1771650;1750061,1771650" o:connectangles="0,90,180,270"/>
                </v:shape>
              </v:group>
            </w:pict>
          </mc:Fallback>
        </mc:AlternateContent>
      </w:r>
    </w:p>
    <w:p w14:paraId="0E4E7C69" w14:textId="2321C64F" w:rsidR="000F0731" w:rsidRDefault="000F0731" w:rsidP="005A2DF7"/>
    <w:tbl>
      <w:tblPr>
        <w:tblpPr w:leftFromText="180" w:rightFromText="180" w:horzAnchor="margin" w:tblpY="281"/>
        <w:tblW w:w="10773" w:type="dxa"/>
        <w:tblLayout w:type="fixed"/>
        <w:tblLook w:val="04A0" w:firstRow="1" w:lastRow="0" w:firstColumn="1" w:lastColumn="0" w:noHBand="0" w:noVBand="1"/>
      </w:tblPr>
      <w:tblGrid>
        <w:gridCol w:w="1134"/>
        <w:gridCol w:w="4253"/>
        <w:gridCol w:w="4961"/>
        <w:gridCol w:w="425"/>
      </w:tblGrid>
      <w:tr w:rsidR="001205A1" w14:paraId="00BDEFF5" w14:textId="77777777" w:rsidTr="00EF7EFF">
        <w:trPr>
          <w:trHeight w:val="991"/>
        </w:trPr>
        <w:tc>
          <w:tcPr>
            <w:tcW w:w="1134" w:type="dxa"/>
          </w:tcPr>
          <w:p w14:paraId="740785A8" w14:textId="77777777" w:rsidR="00A81248" w:rsidRDefault="00A81248" w:rsidP="00D26C9C">
            <w:pPr>
              <w:pStyle w:val="Text"/>
            </w:pPr>
          </w:p>
        </w:tc>
        <w:tc>
          <w:tcPr>
            <w:tcW w:w="4253" w:type="dxa"/>
          </w:tcPr>
          <w:p w14:paraId="5F9F831A" w14:textId="44EC4354" w:rsidR="00A81248" w:rsidRDefault="00A81248" w:rsidP="00D26C9C">
            <w:pPr>
              <w:pStyle w:val="Text"/>
            </w:pPr>
          </w:p>
        </w:tc>
        <w:tc>
          <w:tcPr>
            <w:tcW w:w="4961" w:type="dxa"/>
          </w:tcPr>
          <w:p w14:paraId="05756D11" w14:textId="77777777" w:rsidR="00A81248" w:rsidRDefault="00A81248" w:rsidP="00D26C9C">
            <w:pPr>
              <w:pStyle w:val="Text"/>
            </w:pPr>
          </w:p>
        </w:tc>
        <w:tc>
          <w:tcPr>
            <w:tcW w:w="425" w:type="dxa"/>
          </w:tcPr>
          <w:p w14:paraId="04E5D8E1" w14:textId="77777777" w:rsidR="00A81248" w:rsidRDefault="00A81248" w:rsidP="00D26C9C">
            <w:pPr>
              <w:pStyle w:val="Text"/>
            </w:pPr>
          </w:p>
        </w:tc>
      </w:tr>
      <w:tr w:rsidR="001205A1" w14:paraId="5E9E3577" w14:textId="77777777" w:rsidTr="000D3233">
        <w:trPr>
          <w:trHeight w:val="2587"/>
        </w:trPr>
        <w:tc>
          <w:tcPr>
            <w:tcW w:w="1134" w:type="dxa"/>
          </w:tcPr>
          <w:p w14:paraId="11AB30AC" w14:textId="52A1D3F1" w:rsidR="001205A1" w:rsidRDefault="001205A1" w:rsidP="00645302">
            <w:pPr>
              <w:ind w:right="707"/>
            </w:pPr>
            <w:bookmarkStart w:id="0" w:name="_Hlk49601629"/>
          </w:p>
        </w:tc>
        <w:tc>
          <w:tcPr>
            <w:tcW w:w="9214" w:type="dxa"/>
            <w:gridSpan w:val="2"/>
            <w:tcBorders>
              <w:bottom w:val="single" w:sz="18" w:space="0" w:color="26414C" w:themeColor="accent5" w:themeShade="40"/>
            </w:tcBorders>
            <w:shd w:val="clear" w:color="auto" w:fill="FFFFFF" w:themeFill="background1"/>
          </w:tcPr>
          <w:p w14:paraId="6F76DF78" w14:textId="0CCB113F" w:rsidR="001205A1" w:rsidRDefault="00FD4050" w:rsidP="00645302">
            <w:pPr>
              <w:pStyle w:val="Heading3"/>
              <w:ind w:right="707"/>
            </w:pPr>
            <w:r>
              <w:t>Designation 1: Data Analyst Intern</w:t>
            </w:r>
          </w:p>
          <w:p w14:paraId="5BE47F9B" w14:textId="61AC00F7" w:rsidR="001205A1" w:rsidRPr="00692AA9" w:rsidRDefault="00692AA9" w:rsidP="00645302">
            <w:pPr>
              <w:pStyle w:val="Heading4"/>
              <w:ind w:right="707"/>
              <w:rPr>
                <w:rFonts w:ascii="Malgun Gothic" w:eastAsia="Malgun Gothic" w:hAnsi="Malgun Gothic"/>
                <w:b/>
                <w:bCs/>
                <w:color w:val="FF72A9" w:themeColor="accent2" w:themeTint="99"/>
                <w:sz w:val="32"/>
                <w:szCs w:val="28"/>
              </w:rPr>
            </w:pPr>
            <w:r>
              <w:rPr>
                <w:rFonts w:ascii="Malgun Gothic" w:eastAsia="Malgun Gothic" w:hAnsi="Malgun Gothic"/>
                <w:b/>
                <w:bCs/>
                <w:color w:val="FF72A9" w:themeColor="accent2" w:themeTint="99"/>
                <w:sz w:val="32"/>
                <w:szCs w:val="28"/>
              </w:rPr>
              <w:t xml:space="preserve">    DURATION: 3 months</w:t>
            </w:r>
          </w:p>
          <w:p w14:paraId="0EB30EBE" w14:textId="77777777" w:rsidR="00692AA9" w:rsidRDefault="00692AA9" w:rsidP="00645302">
            <w:pPr>
              <w:ind w:right="707"/>
              <w:jc w:val="right"/>
              <w:rPr>
                <w:sz w:val="32"/>
                <w:szCs w:val="32"/>
              </w:rPr>
            </w:pPr>
          </w:p>
          <w:p w14:paraId="0B1BA4C4" w14:textId="072AC422" w:rsidR="00692AA9" w:rsidRDefault="00692AA9" w:rsidP="00645302">
            <w:pPr>
              <w:ind w:right="707"/>
              <w:jc w:val="right"/>
              <w:rPr>
                <w:sz w:val="32"/>
                <w:szCs w:val="32"/>
              </w:rPr>
            </w:pPr>
            <w:r w:rsidRPr="00692AA9">
              <w:rPr>
                <w:sz w:val="32"/>
                <w:szCs w:val="32"/>
              </w:rPr>
              <w:t>TENURE:</w:t>
            </w:r>
            <w:r>
              <w:rPr>
                <w:sz w:val="32"/>
                <w:szCs w:val="32"/>
              </w:rPr>
              <w:t xml:space="preserve"> 27</w:t>
            </w:r>
            <w:r w:rsidRPr="00692AA9">
              <w:rPr>
                <w:sz w:val="32"/>
                <w:szCs w:val="32"/>
                <w:vertAlign w:val="superscript"/>
              </w:rPr>
              <w:t>th</w:t>
            </w:r>
            <w:r>
              <w:rPr>
                <w:sz w:val="32"/>
                <w:szCs w:val="32"/>
              </w:rPr>
              <w:t xml:space="preserve"> February 2020 to 27</w:t>
            </w:r>
            <w:r w:rsidRPr="00692AA9">
              <w:rPr>
                <w:sz w:val="32"/>
                <w:szCs w:val="32"/>
                <w:vertAlign w:val="superscript"/>
              </w:rPr>
              <w:t>th</w:t>
            </w:r>
            <w:r>
              <w:rPr>
                <w:sz w:val="32"/>
                <w:szCs w:val="32"/>
              </w:rPr>
              <w:t xml:space="preserve"> May 2020</w:t>
            </w:r>
          </w:p>
          <w:p w14:paraId="79D87970" w14:textId="4DCA37DC" w:rsidR="00FD4050" w:rsidRDefault="00FD4050" w:rsidP="00645302">
            <w:pPr>
              <w:ind w:right="707"/>
              <w:jc w:val="right"/>
              <w:rPr>
                <w:sz w:val="32"/>
                <w:szCs w:val="32"/>
              </w:rPr>
            </w:pPr>
            <w:r>
              <w:rPr>
                <w:sz w:val="32"/>
                <w:szCs w:val="32"/>
              </w:rPr>
              <w:t>SKILLS: Web Scrapping,</w:t>
            </w:r>
            <w:r w:rsidR="00692AA9">
              <w:rPr>
                <w:sz w:val="32"/>
                <w:szCs w:val="32"/>
              </w:rPr>
              <w:t xml:space="preserve"> Python, Microsoft Excel</w:t>
            </w:r>
            <w:r>
              <w:rPr>
                <w:sz w:val="32"/>
                <w:szCs w:val="32"/>
              </w:rPr>
              <w:t xml:space="preserve"> </w:t>
            </w:r>
          </w:p>
          <w:p w14:paraId="4B81B089" w14:textId="6D423723" w:rsidR="00FD4050" w:rsidRDefault="0009067B" w:rsidP="00645302">
            <w:pPr>
              <w:ind w:right="707"/>
              <w:jc w:val="right"/>
              <w:rPr>
                <w:sz w:val="32"/>
                <w:szCs w:val="32"/>
              </w:rPr>
            </w:pPr>
            <w:r>
              <w:rPr>
                <w:sz w:val="32"/>
                <w:szCs w:val="32"/>
              </w:rPr>
              <w:t xml:space="preserve">        </w:t>
            </w:r>
            <w:r w:rsidR="00FD4050">
              <w:rPr>
                <w:sz w:val="32"/>
                <w:szCs w:val="32"/>
              </w:rPr>
              <w:t xml:space="preserve">WEB TECHNOLOGIES: </w:t>
            </w:r>
            <w:r w:rsidR="00692AA9">
              <w:rPr>
                <w:sz w:val="32"/>
                <w:szCs w:val="32"/>
              </w:rPr>
              <w:t>Google Sheets,</w:t>
            </w:r>
            <w:r>
              <w:rPr>
                <w:sz w:val="32"/>
                <w:szCs w:val="32"/>
              </w:rPr>
              <w:t xml:space="preserve"> Jupyter Notebook</w:t>
            </w:r>
          </w:p>
          <w:p w14:paraId="5177885D" w14:textId="71B73F8F" w:rsidR="00FD4050" w:rsidRDefault="00FD4050" w:rsidP="00645302">
            <w:pPr>
              <w:ind w:right="707"/>
              <w:rPr>
                <w:sz w:val="32"/>
                <w:szCs w:val="32"/>
              </w:rPr>
            </w:pPr>
          </w:p>
          <w:p w14:paraId="1E0E40BF" w14:textId="77777777" w:rsidR="00FD4050" w:rsidRPr="00FD4050" w:rsidRDefault="00FD4050" w:rsidP="00645302">
            <w:pPr>
              <w:ind w:right="707"/>
              <w:rPr>
                <w:sz w:val="32"/>
                <w:szCs w:val="32"/>
              </w:rPr>
            </w:pPr>
          </w:p>
          <w:p w14:paraId="13BACEF3" w14:textId="28ABCEE9" w:rsidR="00FD4050" w:rsidRPr="00FD4050" w:rsidRDefault="00FD4050" w:rsidP="00645302">
            <w:pPr>
              <w:ind w:right="707"/>
            </w:pPr>
          </w:p>
        </w:tc>
        <w:tc>
          <w:tcPr>
            <w:tcW w:w="425" w:type="dxa"/>
          </w:tcPr>
          <w:p w14:paraId="00A1EA17" w14:textId="77777777" w:rsidR="001205A1" w:rsidRDefault="001205A1" w:rsidP="00645302">
            <w:pPr>
              <w:ind w:right="707"/>
            </w:pPr>
          </w:p>
        </w:tc>
      </w:tr>
    </w:tbl>
    <w:bookmarkEnd w:id="0"/>
    <w:p w14:paraId="56FB0613" w14:textId="1305EE98" w:rsidR="00FD4050" w:rsidRDefault="00EF7EFF" w:rsidP="00645302">
      <w:pPr>
        <w:ind w:right="707"/>
        <w:rPr>
          <w:b/>
          <w:bCs/>
          <w:sz w:val="32"/>
          <w:szCs w:val="32"/>
          <w:u w:val="single"/>
        </w:rPr>
      </w:pPr>
      <w:r>
        <w:t xml:space="preserve">            </w:t>
      </w:r>
      <w:r w:rsidR="00692AA9">
        <w:t xml:space="preserve"> </w:t>
      </w:r>
      <w:r w:rsidR="00692AA9" w:rsidRPr="00692AA9">
        <w:rPr>
          <w:b/>
          <w:bCs/>
          <w:sz w:val="32"/>
          <w:szCs w:val="32"/>
          <w:u w:val="single"/>
        </w:rPr>
        <w:t xml:space="preserve">Task Involved: </w:t>
      </w:r>
    </w:p>
    <w:p w14:paraId="44F1D095" w14:textId="0BDBB488" w:rsidR="00692AA9" w:rsidRDefault="00692AA9" w:rsidP="00645302">
      <w:pPr>
        <w:ind w:right="707"/>
        <w:rPr>
          <w:b/>
          <w:bCs/>
          <w:sz w:val="32"/>
          <w:szCs w:val="32"/>
          <w:u w:val="single"/>
        </w:rPr>
      </w:pPr>
    </w:p>
    <w:p w14:paraId="63D1DBA8" w14:textId="76B37D23" w:rsidR="000D72EC" w:rsidRPr="000D72EC" w:rsidRDefault="000D72EC" w:rsidP="00645302">
      <w:pPr>
        <w:pStyle w:val="ListParagraph"/>
        <w:numPr>
          <w:ilvl w:val="0"/>
          <w:numId w:val="3"/>
        </w:numPr>
        <w:ind w:right="707"/>
        <w:rPr>
          <w:b/>
          <w:bCs/>
          <w:sz w:val="32"/>
          <w:szCs w:val="32"/>
          <w:u w:val="single"/>
        </w:rPr>
      </w:pPr>
      <w:r>
        <w:rPr>
          <w:sz w:val="32"/>
          <w:szCs w:val="32"/>
        </w:rPr>
        <w:t>Data Collection</w:t>
      </w:r>
      <w:r w:rsidR="0009067B">
        <w:rPr>
          <w:sz w:val="32"/>
          <w:szCs w:val="32"/>
        </w:rPr>
        <w:t xml:space="preserve"> from Websites</w:t>
      </w:r>
      <w:r>
        <w:rPr>
          <w:sz w:val="32"/>
          <w:szCs w:val="32"/>
        </w:rPr>
        <w:t>:</w:t>
      </w:r>
    </w:p>
    <w:p w14:paraId="7C2B47BE" w14:textId="33714DDE" w:rsidR="000D72EC" w:rsidRDefault="000D72EC" w:rsidP="00645302">
      <w:pPr>
        <w:pStyle w:val="ListParagraph"/>
        <w:ind w:left="1169" w:right="707"/>
        <w:rPr>
          <w:sz w:val="32"/>
          <w:szCs w:val="32"/>
        </w:rPr>
      </w:pPr>
    </w:p>
    <w:p w14:paraId="01E46E8A" w14:textId="21028DC0" w:rsidR="000D72EC" w:rsidRDefault="000D72EC" w:rsidP="00645302">
      <w:pPr>
        <w:pStyle w:val="ListParagraph"/>
        <w:ind w:left="1169" w:right="707"/>
        <w:rPr>
          <w:sz w:val="32"/>
          <w:szCs w:val="32"/>
        </w:rPr>
      </w:pPr>
      <w:r>
        <w:rPr>
          <w:sz w:val="32"/>
          <w:szCs w:val="32"/>
        </w:rPr>
        <w:t>Different websites like Google Maps, Justdial contains ample of data having location related to various sports classes/clubs prevailing all over India/world-wide.</w:t>
      </w:r>
    </w:p>
    <w:p w14:paraId="7A04C0E9" w14:textId="23699365" w:rsidR="000D72EC" w:rsidRDefault="000D72EC" w:rsidP="00645302">
      <w:pPr>
        <w:pStyle w:val="ListParagraph"/>
        <w:ind w:left="1169" w:right="707"/>
        <w:rPr>
          <w:sz w:val="32"/>
          <w:szCs w:val="32"/>
        </w:rPr>
      </w:pPr>
    </w:p>
    <w:p w14:paraId="24486122" w14:textId="129B9566" w:rsidR="000D72EC" w:rsidRDefault="000D72EC" w:rsidP="00645302">
      <w:pPr>
        <w:pStyle w:val="ListParagraph"/>
        <w:ind w:left="1169" w:right="707"/>
        <w:rPr>
          <w:sz w:val="32"/>
          <w:szCs w:val="32"/>
        </w:rPr>
      </w:pPr>
      <w:r>
        <w:rPr>
          <w:sz w:val="32"/>
          <w:szCs w:val="32"/>
        </w:rPr>
        <w:t>Depending upon the assigned task and its requirement, I had collected data over various attributes as mentioned over the Google sheet using different technologies which includes Python, Web scrapping Technique</w:t>
      </w:r>
      <w:r w:rsidR="008654F7">
        <w:rPr>
          <w:sz w:val="32"/>
          <w:szCs w:val="32"/>
        </w:rPr>
        <w:t>s.</w:t>
      </w:r>
    </w:p>
    <w:p w14:paraId="75BF2625" w14:textId="41274D35" w:rsidR="008654F7" w:rsidRDefault="008654F7" w:rsidP="00645302">
      <w:pPr>
        <w:pStyle w:val="ListParagraph"/>
        <w:ind w:left="1169" w:right="707"/>
        <w:rPr>
          <w:sz w:val="32"/>
          <w:szCs w:val="32"/>
        </w:rPr>
      </w:pPr>
    </w:p>
    <w:p w14:paraId="1BC9B629" w14:textId="5ED48E97" w:rsidR="008654F7" w:rsidRDefault="008654F7" w:rsidP="00645302">
      <w:pPr>
        <w:pStyle w:val="ListParagraph"/>
        <w:ind w:left="1169" w:right="707"/>
        <w:rPr>
          <w:sz w:val="32"/>
          <w:szCs w:val="32"/>
        </w:rPr>
      </w:pPr>
      <w:r>
        <w:rPr>
          <w:sz w:val="32"/>
          <w:szCs w:val="32"/>
        </w:rPr>
        <w:t xml:space="preserve">After collecting the required number of data from the mentioned websites, I used to copy those datasets to the Google sheet </w:t>
      </w:r>
      <w:r w:rsidR="0009067B">
        <w:rPr>
          <w:sz w:val="32"/>
          <w:szCs w:val="32"/>
        </w:rPr>
        <w:t>whose link is already mentioned through the email.</w:t>
      </w:r>
    </w:p>
    <w:p w14:paraId="51B9A08B" w14:textId="7A2CA766" w:rsidR="0009067B" w:rsidRDefault="0009067B" w:rsidP="00645302">
      <w:pPr>
        <w:ind w:right="707"/>
        <w:rPr>
          <w:sz w:val="32"/>
          <w:szCs w:val="32"/>
        </w:rPr>
      </w:pPr>
    </w:p>
    <w:p w14:paraId="1E1EEDAA" w14:textId="2D089E45" w:rsidR="0009067B" w:rsidRDefault="0009067B" w:rsidP="00645302">
      <w:pPr>
        <w:pStyle w:val="ListParagraph"/>
        <w:numPr>
          <w:ilvl w:val="0"/>
          <w:numId w:val="3"/>
        </w:numPr>
        <w:ind w:right="707"/>
        <w:rPr>
          <w:sz w:val="32"/>
          <w:szCs w:val="32"/>
        </w:rPr>
      </w:pPr>
      <w:r>
        <w:rPr>
          <w:sz w:val="32"/>
          <w:szCs w:val="32"/>
        </w:rPr>
        <w:t>Data Collection from Facebook</w:t>
      </w:r>
    </w:p>
    <w:p w14:paraId="12227A84" w14:textId="3427D63F" w:rsidR="00EF7EFF" w:rsidRDefault="00EF7EFF" w:rsidP="00EF7EFF">
      <w:pPr>
        <w:ind w:right="707"/>
        <w:rPr>
          <w:sz w:val="32"/>
          <w:szCs w:val="32"/>
        </w:rPr>
      </w:pPr>
      <w:r w:rsidRPr="002B6593">
        <w:rPr>
          <w:noProof/>
          <w:lang w:val="en-AU" w:eastAsia="en-AU"/>
        </w:rPr>
        <mc:AlternateContent>
          <mc:Choice Requires="wps">
            <w:drawing>
              <wp:anchor distT="0" distB="0" distL="114300" distR="114300" simplePos="0" relativeHeight="251659263" behindDoc="1" locked="0" layoutInCell="1" allowOverlap="1" wp14:anchorId="4D9A095A" wp14:editId="752201CF">
                <wp:simplePos x="0" y="0"/>
                <wp:positionH relativeFrom="column">
                  <wp:posOffset>-7001</wp:posOffset>
                </wp:positionH>
                <wp:positionV relativeFrom="paragraph">
                  <wp:posOffset>2739884</wp:posOffset>
                </wp:positionV>
                <wp:extent cx="6543040" cy="5913285"/>
                <wp:effectExtent l="0" t="0" r="0" b="0"/>
                <wp:wrapNone/>
                <wp:docPr id="22"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543040" cy="5913285"/>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674DBEBE" id="Shape" o:spid="_x0000_s1026" style="position:absolute;margin-left:-.55pt;margin-top:215.75pt;width:515.2pt;height:465.6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271520,2956643;3271520,2956643;3271520,2956643;3271520,2956643" o:connectangles="0,90,180,270"/>
              </v:shape>
            </w:pict>
          </mc:Fallback>
        </mc:AlternateContent>
      </w:r>
      <w:r>
        <w:rPr>
          <w:sz w:val="32"/>
          <w:szCs w:val="32"/>
        </w:rPr>
        <w:t xml:space="preserve">           </w:t>
      </w:r>
    </w:p>
    <w:p w14:paraId="27F40957" w14:textId="77777777" w:rsidR="00EF7EFF" w:rsidRDefault="00EF7EFF" w:rsidP="00EF7EFF">
      <w:pPr>
        <w:ind w:left="1169" w:right="707"/>
        <w:rPr>
          <w:sz w:val="32"/>
          <w:szCs w:val="32"/>
        </w:rPr>
      </w:pPr>
    </w:p>
    <w:p w14:paraId="08BCEE84" w14:textId="77777777" w:rsidR="00EF7EFF" w:rsidRDefault="00EF7EFF" w:rsidP="00EF7EFF">
      <w:pPr>
        <w:ind w:left="1169" w:right="707"/>
        <w:rPr>
          <w:sz w:val="32"/>
          <w:szCs w:val="32"/>
        </w:rPr>
      </w:pPr>
    </w:p>
    <w:p w14:paraId="32BFF48E" w14:textId="5C442091" w:rsidR="00EF7EFF" w:rsidRDefault="00EF7EFF" w:rsidP="00EF7EFF">
      <w:pPr>
        <w:ind w:left="1169" w:right="707"/>
        <w:rPr>
          <w:sz w:val="32"/>
          <w:szCs w:val="32"/>
        </w:rPr>
      </w:pPr>
      <w:r w:rsidRPr="002B6593">
        <w:rPr>
          <w:noProof/>
          <w:lang w:val="en-AU" w:eastAsia="en-AU"/>
        </w:rPr>
        <w:lastRenderedPageBreak/>
        <mc:AlternateContent>
          <mc:Choice Requires="wps">
            <w:drawing>
              <wp:anchor distT="0" distB="0" distL="114300" distR="114300" simplePos="0" relativeHeight="251672576" behindDoc="1" locked="0" layoutInCell="1" allowOverlap="1" wp14:anchorId="06009761" wp14:editId="2E690740">
                <wp:simplePos x="0" y="0"/>
                <wp:positionH relativeFrom="column">
                  <wp:posOffset>-7001</wp:posOffset>
                </wp:positionH>
                <wp:positionV relativeFrom="paragraph">
                  <wp:posOffset>-127338</wp:posOffset>
                </wp:positionV>
                <wp:extent cx="6494780" cy="9025032"/>
                <wp:effectExtent l="0" t="0" r="1270" b="5080"/>
                <wp:wrapNone/>
                <wp:docPr id="2"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94780" cy="9025032"/>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173B3C13" id="Shape" o:spid="_x0000_s1026" style="position:absolute;margin-left:-.55pt;margin-top:-10.05pt;width:511.4pt;height:710.6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247390,4512516;3247390,4512516;3247390,4512516;3247390,4512516" o:connectangles="0,90,180,270"/>
              </v:shape>
            </w:pict>
          </mc:Fallback>
        </mc:AlternateContent>
      </w:r>
    </w:p>
    <w:p w14:paraId="22EA9C48" w14:textId="28B5A9E9" w:rsidR="00EF7EFF" w:rsidRDefault="00EF7EFF" w:rsidP="00EF7EFF">
      <w:pPr>
        <w:ind w:left="1169" w:right="707"/>
        <w:rPr>
          <w:sz w:val="32"/>
          <w:szCs w:val="32"/>
        </w:rPr>
      </w:pPr>
    </w:p>
    <w:p w14:paraId="6A17A3EF" w14:textId="7A5808D0" w:rsidR="0009067B" w:rsidRPr="00EF7EFF" w:rsidRDefault="0009067B" w:rsidP="00EF7EFF">
      <w:pPr>
        <w:ind w:left="1169" w:right="707"/>
        <w:rPr>
          <w:sz w:val="32"/>
          <w:szCs w:val="32"/>
        </w:rPr>
      </w:pPr>
      <w:r w:rsidRPr="00EF7EFF">
        <w:rPr>
          <w:sz w:val="32"/>
          <w:szCs w:val="32"/>
        </w:rPr>
        <w:t xml:space="preserve">Facebook is one of the most commonly used social platform worldwide. It is an evolved community now-a-day. This properly suggests that Facebook contains huge source of data. </w:t>
      </w:r>
    </w:p>
    <w:p w14:paraId="13B67442" w14:textId="483EBFD5" w:rsidR="0009067B" w:rsidRDefault="0009067B" w:rsidP="0009067B">
      <w:pPr>
        <w:pStyle w:val="ListParagraph"/>
        <w:ind w:left="1169"/>
        <w:rPr>
          <w:sz w:val="32"/>
          <w:szCs w:val="32"/>
        </w:rPr>
      </w:pPr>
    </w:p>
    <w:p w14:paraId="6ED596E5" w14:textId="751EDF49" w:rsidR="0009067B" w:rsidRPr="0047553A" w:rsidRDefault="0009067B" w:rsidP="0047553A">
      <w:pPr>
        <w:ind w:left="1169" w:right="-120"/>
        <w:rPr>
          <w:sz w:val="32"/>
          <w:szCs w:val="32"/>
        </w:rPr>
      </w:pPr>
      <w:r w:rsidRPr="0047553A">
        <w:rPr>
          <w:sz w:val="32"/>
          <w:szCs w:val="32"/>
        </w:rPr>
        <w:t xml:space="preserve">My one of the assignments also constitute of collection of data from Facebook. </w:t>
      </w:r>
      <w:r w:rsidR="0074472B" w:rsidRPr="0047553A">
        <w:rPr>
          <w:sz w:val="32"/>
          <w:szCs w:val="32"/>
        </w:rPr>
        <w:t>Through different Facebook sport groups</w:t>
      </w:r>
      <w:r w:rsidR="0088772D" w:rsidRPr="0047553A">
        <w:rPr>
          <w:sz w:val="32"/>
          <w:szCs w:val="32"/>
        </w:rPr>
        <w:t>/ pages</w:t>
      </w:r>
      <w:r w:rsidR="0074472B" w:rsidRPr="0047553A">
        <w:rPr>
          <w:sz w:val="32"/>
          <w:szCs w:val="32"/>
        </w:rPr>
        <w:t>, I used to collect their websites, phone number or other contact details to serve our purpose.</w:t>
      </w:r>
    </w:p>
    <w:p w14:paraId="335F8E3A" w14:textId="3CA5A4BA" w:rsidR="0074472B" w:rsidRDefault="0074472B" w:rsidP="00645302">
      <w:pPr>
        <w:pStyle w:val="ListParagraph"/>
        <w:ind w:left="1169" w:right="-120"/>
        <w:rPr>
          <w:sz w:val="32"/>
          <w:szCs w:val="32"/>
        </w:rPr>
      </w:pPr>
    </w:p>
    <w:p w14:paraId="7921B364" w14:textId="048EB29D" w:rsidR="0074472B" w:rsidRDefault="0074472B" w:rsidP="00645302">
      <w:pPr>
        <w:pStyle w:val="ListParagraph"/>
        <w:numPr>
          <w:ilvl w:val="0"/>
          <w:numId w:val="3"/>
        </w:numPr>
        <w:ind w:right="-120"/>
        <w:rPr>
          <w:sz w:val="32"/>
          <w:szCs w:val="32"/>
        </w:rPr>
      </w:pPr>
      <w:r>
        <w:rPr>
          <w:sz w:val="32"/>
          <w:szCs w:val="32"/>
        </w:rPr>
        <w:t xml:space="preserve">Attributes </w:t>
      </w:r>
      <w:r w:rsidR="0088772D">
        <w:rPr>
          <w:sz w:val="32"/>
          <w:szCs w:val="32"/>
        </w:rPr>
        <w:t>c</w:t>
      </w:r>
      <w:r>
        <w:rPr>
          <w:sz w:val="32"/>
          <w:szCs w:val="32"/>
        </w:rPr>
        <w:t>ollected through Website includes:</w:t>
      </w:r>
    </w:p>
    <w:p w14:paraId="4A08A9EF" w14:textId="1FEF403F" w:rsidR="0074472B" w:rsidRDefault="0074472B" w:rsidP="00645302">
      <w:pPr>
        <w:ind w:right="-120"/>
        <w:rPr>
          <w:sz w:val="32"/>
          <w:szCs w:val="32"/>
        </w:rPr>
      </w:pPr>
    </w:p>
    <w:p w14:paraId="388076F2" w14:textId="050A9D3C" w:rsidR="0074472B" w:rsidRDefault="0088772D" w:rsidP="00645302">
      <w:pPr>
        <w:pStyle w:val="ListParagraph"/>
        <w:numPr>
          <w:ilvl w:val="0"/>
          <w:numId w:val="5"/>
        </w:numPr>
        <w:ind w:right="-120"/>
        <w:rPr>
          <w:sz w:val="32"/>
          <w:szCs w:val="32"/>
        </w:rPr>
      </w:pPr>
      <w:r>
        <w:rPr>
          <w:sz w:val="32"/>
          <w:szCs w:val="32"/>
        </w:rPr>
        <w:t>Club/Academy/Class Name</w:t>
      </w:r>
    </w:p>
    <w:p w14:paraId="18122D8D" w14:textId="0522670C" w:rsidR="0088772D" w:rsidRDefault="0088772D" w:rsidP="00645302">
      <w:pPr>
        <w:pStyle w:val="ListParagraph"/>
        <w:numPr>
          <w:ilvl w:val="0"/>
          <w:numId w:val="5"/>
        </w:numPr>
        <w:ind w:right="-120"/>
        <w:rPr>
          <w:sz w:val="32"/>
          <w:szCs w:val="32"/>
        </w:rPr>
      </w:pPr>
      <w:r>
        <w:rPr>
          <w:sz w:val="32"/>
          <w:szCs w:val="32"/>
        </w:rPr>
        <w:t>Address</w:t>
      </w:r>
    </w:p>
    <w:p w14:paraId="13D7F135" w14:textId="5E79F721" w:rsidR="0088772D" w:rsidRDefault="0088772D" w:rsidP="00645302">
      <w:pPr>
        <w:pStyle w:val="ListParagraph"/>
        <w:numPr>
          <w:ilvl w:val="0"/>
          <w:numId w:val="5"/>
        </w:numPr>
        <w:ind w:right="-120"/>
        <w:rPr>
          <w:sz w:val="32"/>
          <w:szCs w:val="32"/>
        </w:rPr>
      </w:pPr>
      <w:r>
        <w:rPr>
          <w:sz w:val="32"/>
          <w:szCs w:val="32"/>
        </w:rPr>
        <w:t>Google Link</w:t>
      </w:r>
    </w:p>
    <w:p w14:paraId="128F547D" w14:textId="4E1FD40F" w:rsidR="0088772D" w:rsidRDefault="0088772D" w:rsidP="00645302">
      <w:pPr>
        <w:pStyle w:val="ListParagraph"/>
        <w:numPr>
          <w:ilvl w:val="0"/>
          <w:numId w:val="5"/>
        </w:numPr>
        <w:ind w:right="-120"/>
        <w:rPr>
          <w:sz w:val="32"/>
          <w:szCs w:val="32"/>
        </w:rPr>
      </w:pPr>
      <w:r>
        <w:rPr>
          <w:sz w:val="32"/>
          <w:szCs w:val="32"/>
        </w:rPr>
        <w:t>State</w:t>
      </w:r>
    </w:p>
    <w:p w14:paraId="361729F4" w14:textId="3FF8389F" w:rsidR="0088772D" w:rsidRDefault="0088772D" w:rsidP="00645302">
      <w:pPr>
        <w:pStyle w:val="ListParagraph"/>
        <w:numPr>
          <w:ilvl w:val="0"/>
          <w:numId w:val="5"/>
        </w:numPr>
        <w:ind w:right="-120"/>
        <w:rPr>
          <w:sz w:val="32"/>
          <w:szCs w:val="32"/>
        </w:rPr>
      </w:pPr>
      <w:r>
        <w:rPr>
          <w:sz w:val="32"/>
          <w:szCs w:val="32"/>
        </w:rPr>
        <w:t>Contact Number</w:t>
      </w:r>
    </w:p>
    <w:p w14:paraId="096C7526" w14:textId="3F807485" w:rsidR="0088772D" w:rsidRDefault="0088772D" w:rsidP="00645302">
      <w:pPr>
        <w:pStyle w:val="ListParagraph"/>
        <w:numPr>
          <w:ilvl w:val="0"/>
          <w:numId w:val="5"/>
        </w:numPr>
        <w:ind w:right="-120"/>
        <w:rPr>
          <w:sz w:val="32"/>
          <w:szCs w:val="32"/>
        </w:rPr>
      </w:pPr>
      <w:r>
        <w:rPr>
          <w:sz w:val="32"/>
          <w:szCs w:val="32"/>
        </w:rPr>
        <w:t>Other Contact Number</w:t>
      </w:r>
    </w:p>
    <w:p w14:paraId="3E02E4D0" w14:textId="093599E5" w:rsidR="0088772D" w:rsidRDefault="0088772D" w:rsidP="00645302">
      <w:pPr>
        <w:pStyle w:val="ListParagraph"/>
        <w:numPr>
          <w:ilvl w:val="0"/>
          <w:numId w:val="5"/>
        </w:numPr>
        <w:ind w:right="-120"/>
        <w:rPr>
          <w:sz w:val="32"/>
          <w:szCs w:val="32"/>
        </w:rPr>
      </w:pPr>
      <w:r>
        <w:rPr>
          <w:sz w:val="32"/>
          <w:szCs w:val="32"/>
        </w:rPr>
        <w:t>Head/Owner Contact Number</w:t>
      </w:r>
    </w:p>
    <w:p w14:paraId="685DAC06" w14:textId="3685B227" w:rsidR="0088772D" w:rsidRDefault="0088772D" w:rsidP="00645302">
      <w:pPr>
        <w:pStyle w:val="ListParagraph"/>
        <w:numPr>
          <w:ilvl w:val="0"/>
          <w:numId w:val="5"/>
        </w:numPr>
        <w:ind w:right="-120"/>
        <w:rPr>
          <w:sz w:val="32"/>
          <w:szCs w:val="32"/>
        </w:rPr>
      </w:pPr>
      <w:r>
        <w:rPr>
          <w:sz w:val="32"/>
          <w:szCs w:val="32"/>
        </w:rPr>
        <w:t>Head/Owner Name</w:t>
      </w:r>
    </w:p>
    <w:p w14:paraId="417227D1" w14:textId="1EB2D97E" w:rsidR="0088772D" w:rsidRDefault="0088772D" w:rsidP="00645302">
      <w:pPr>
        <w:pStyle w:val="ListParagraph"/>
        <w:numPr>
          <w:ilvl w:val="0"/>
          <w:numId w:val="5"/>
        </w:numPr>
        <w:ind w:right="-120"/>
        <w:rPr>
          <w:sz w:val="32"/>
          <w:szCs w:val="32"/>
        </w:rPr>
      </w:pPr>
      <w:r>
        <w:rPr>
          <w:sz w:val="32"/>
          <w:szCs w:val="32"/>
        </w:rPr>
        <w:t>Membership Plans</w:t>
      </w:r>
    </w:p>
    <w:p w14:paraId="52A6E83D" w14:textId="57603107" w:rsidR="0088772D" w:rsidRDefault="0088772D" w:rsidP="00645302">
      <w:pPr>
        <w:pStyle w:val="ListParagraph"/>
        <w:numPr>
          <w:ilvl w:val="0"/>
          <w:numId w:val="5"/>
        </w:numPr>
        <w:ind w:right="-120"/>
        <w:rPr>
          <w:sz w:val="32"/>
          <w:szCs w:val="32"/>
        </w:rPr>
      </w:pPr>
      <w:r>
        <w:rPr>
          <w:sz w:val="32"/>
          <w:szCs w:val="32"/>
        </w:rPr>
        <w:t>Batches Timing</w:t>
      </w:r>
    </w:p>
    <w:p w14:paraId="0F40F4D0" w14:textId="76DDFD4D" w:rsidR="0088772D" w:rsidRDefault="0088772D" w:rsidP="00645302">
      <w:pPr>
        <w:pStyle w:val="ListParagraph"/>
        <w:numPr>
          <w:ilvl w:val="0"/>
          <w:numId w:val="5"/>
        </w:numPr>
        <w:ind w:right="-120"/>
        <w:rPr>
          <w:sz w:val="32"/>
          <w:szCs w:val="32"/>
        </w:rPr>
      </w:pPr>
      <w:r>
        <w:rPr>
          <w:sz w:val="32"/>
          <w:szCs w:val="32"/>
        </w:rPr>
        <w:t>Instructor Name</w:t>
      </w:r>
    </w:p>
    <w:p w14:paraId="4B0A5C3E" w14:textId="3023C344" w:rsidR="0088772D" w:rsidRDefault="0088772D" w:rsidP="00645302">
      <w:pPr>
        <w:pStyle w:val="ListParagraph"/>
        <w:numPr>
          <w:ilvl w:val="0"/>
          <w:numId w:val="5"/>
        </w:numPr>
        <w:ind w:right="-120"/>
        <w:rPr>
          <w:sz w:val="32"/>
          <w:szCs w:val="32"/>
        </w:rPr>
      </w:pPr>
      <w:r>
        <w:rPr>
          <w:sz w:val="32"/>
          <w:szCs w:val="32"/>
        </w:rPr>
        <w:t>Instructor Photo</w:t>
      </w:r>
    </w:p>
    <w:p w14:paraId="44A54632" w14:textId="14226E4C" w:rsidR="0088772D" w:rsidRDefault="0088772D" w:rsidP="00645302">
      <w:pPr>
        <w:pStyle w:val="ListParagraph"/>
        <w:numPr>
          <w:ilvl w:val="0"/>
          <w:numId w:val="5"/>
        </w:numPr>
        <w:ind w:right="-120"/>
        <w:rPr>
          <w:sz w:val="32"/>
          <w:szCs w:val="32"/>
        </w:rPr>
      </w:pPr>
      <w:r>
        <w:rPr>
          <w:sz w:val="32"/>
          <w:szCs w:val="32"/>
        </w:rPr>
        <w:t>Coach Details</w:t>
      </w:r>
    </w:p>
    <w:p w14:paraId="4C2C683A" w14:textId="370F1F19" w:rsidR="0088772D" w:rsidRDefault="0088772D" w:rsidP="00645302">
      <w:pPr>
        <w:pStyle w:val="ListParagraph"/>
        <w:numPr>
          <w:ilvl w:val="0"/>
          <w:numId w:val="5"/>
        </w:numPr>
        <w:ind w:right="-120"/>
        <w:rPr>
          <w:sz w:val="32"/>
          <w:szCs w:val="32"/>
        </w:rPr>
      </w:pPr>
      <w:r>
        <w:rPr>
          <w:sz w:val="32"/>
          <w:szCs w:val="32"/>
        </w:rPr>
        <w:t>Notes</w:t>
      </w:r>
    </w:p>
    <w:p w14:paraId="2E0E33EA" w14:textId="6F4D222E" w:rsidR="0088772D" w:rsidRDefault="0088772D" w:rsidP="00645302">
      <w:pPr>
        <w:ind w:right="-120"/>
        <w:rPr>
          <w:sz w:val="32"/>
          <w:szCs w:val="32"/>
        </w:rPr>
      </w:pPr>
    </w:p>
    <w:p w14:paraId="051AC3BC" w14:textId="16735D3F" w:rsidR="0088772D" w:rsidRDefault="0088772D" w:rsidP="00645302">
      <w:pPr>
        <w:pStyle w:val="ListParagraph"/>
        <w:numPr>
          <w:ilvl w:val="0"/>
          <w:numId w:val="3"/>
        </w:numPr>
        <w:ind w:right="-120"/>
        <w:rPr>
          <w:sz w:val="32"/>
          <w:szCs w:val="32"/>
        </w:rPr>
      </w:pPr>
      <w:r>
        <w:rPr>
          <w:sz w:val="32"/>
          <w:szCs w:val="32"/>
        </w:rPr>
        <w:t>Attributes collected through Facebook includes:</w:t>
      </w:r>
    </w:p>
    <w:p w14:paraId="0B8FE302" w14:textId="6EEC94A2" w:rsidR="0088772D" w:rsidRDefault="0088772D" w:rsidP="00645302">
      <w:pPr>
        <w:ind w:right="-120"/>
        <w:rPr>
          <w:sz w:val="32"/>
          <w:szCs w:val="32"/>
        </w:rPr>
      </w:pPr>
    </w:p>
    <w:p w14:paraId="7499D383" w14:textId="2A1DAF4F" w:rsidR="0088772D" w:rsidRDefault="0088772D" w:rsidP="00645302">
      <w:pPr>
        <w:pStyle w:val="ListParagraph"/>
        <w:numPr>
          <w:ilvl w:val="0"/>
          <w:numId w:val="7"/>
        </w:numPr>
        <w:ind w:right="-120"/>
        <w:rPr>
          <w:sz w:val="32"/>
          <w:szCs w:val="32"/>
        </w:rPr>
      </w:pPr>
      <w:r>
        <w:rPr>
          <w:sz w:val="32"/>
          <w:szCs w:val="32"/>
        </w:rPr>
        <w:t>Facebook Group Name</w:t>
      </w:r>
    </w:p>
    <w:p w14:paraId="45EF3E02" w14:textId="2A4F8488" w:rsidR="0088772D" w:rsidRDefault="0088772D" w:rsidP="00645302">
      <w:pPr>
        <w:pStyle w:val="ListParagraph"/>
        <w:numPr>
          <w:ilvl w:val="0"/>
          <w:numId w:val="7"/>
        </w:numPr>
        <w:ind w:right="-120"/>
        <w:rPr>
          <w:sz w:val="32"/>
          <w:szCs w:val="32"/>
        </w:rPr>
      </w:pPr>
      <w:r>
        <w:rPr>
          <w:sz w:val="32"/>
          <w:szCs w:val="32"/>
        </w:rPr>
        <w:t>Facebook Group Link</w:t>
      </w:r>
    </w:p>
    <w:p w14:paraId="3183A346" w14:textId="2FA13E0F" w:rsidR="0088772D" w:rsidRDefault="0088772D" w:rsidP="00645302">
      <w:pPr>
        <w:pStyle w:val="ListParagraph"/>
        <w:numPr>
          <w:ilvl w:val="0"/>
          <w:numId w:val="7"/>
        </w:numPr>
        <w:ind w:right="-120"/>
        <w:rPr>
          <w:sz w:val="32"/>
          <w:szCs w:val="32"/>
        </w:rPr>
      </w:pPr>
      <w:r>
        <w:rPr>
          <w:sz w:val="32"/>
          <w:szCs w:val="32"/>
        </w:rPr>
        <w:t>Number of members in the group</w:t>
      </w:r>
    </w:p>
    <w:p w14:paraId="57D69CE4" w14:textId="289FE79D" w:rsidR="0088772D" w:rsidRDefault="0088772D" w:rsidP="00645302">
      <w:pPr>
        <w:pStyle w:val="ListParagraph"/>
        <w:numPr>
          <w:ilvl w:val="0"/>
          <w:numId w:val="7"/>
        </w:numPr>
        <w:ind w:right="-120"/>
        <w:rPr>
          <w:sz w:val="32"/>
          <w:szCs w:val="32"/>
        </w:rPr>
      </w:pPr>
      <w:r>
        <w:rPr>
          <w:sz w:val="32"/>
          <w:szCs w:val="32"/>
        </w:rPr>
        <w:t>Last activity status of the group</w:t>
      </w:r>
    </w:p>
    <w:p w14:paraId="6AC8D623" w14:textId="77777777" w:rsidR="000D3233" w:rsidRDefault="0088772D" w:rsidP="000D3233">
      <w:pPr>
        <w:pStyle w:val="ListParagraph"/>
        <w:numPr>
          <w:ilvl w:val="0"/>
          <w:numId w:val="7"/>
        </w:numPr>
        <w:ind w:right="-120"/>
        <w:rPr>
          <w:sz w:val="32"/>
          <w:szCs w:val="32"/>
        </w:rPr>
      </w:pPr>
      <w:r>
        <w:rPr>
          <w:sz w:val="32"/>
          <w:szCs w:val="32"/>
        </w:rPr>
        <w:t>Website URL</w:t>
      </w:r>
    </w:p>
    <w:p w14:paraId="69546780" w14:textId="474E4B42" w:rsidR="000D3233" w:rsidRDefault="000D3233" w:rsidP="000D3233">
      <w:pPr>
        <w:pStyle w:val="ListParagraph"/>
        <w:ind w:left="2520" w:right="-120"/>
        <w:rPr>
          <w:sz w:val="32"/>
          <w:szCs w:val="32"/>
        </w:rPr>
      </w:pPr>
    </w:p>
    <w:p w14:paraId="1408B919" w14:textId="4DE4BE30" w:rsidR="000D3233" w:rsidRDefault="00EF7EFF" w:rsidP="000D3233">
      <w:pPr>
        <w:pStyle w:val="ListParagraph"/>
        <w:ind w:left="2520" w:right="-120"/>
        <w:rPr>
          <w:sz w:val="32"/>
          <w:szCs w:val="32"/>
        </w:rPr>
      </w:pPr>
      <w:r w:rsidRPr="002B6593">
        <w:rPr>
          <w:noProof/>
          <w:lang w:val="en-AU" w:eastAsia="en-AU"/>
        </w:rPr>
        <w:lastRenderedPageBreak/>
        <mc:AlternateContent>
          <mc:Choice Requires="wps">
            <w:drawing>
              <wp:anchor distT="0" distB="0" distL="114300" distR="114300" simplePos="0" relativeHeight="251678720" behindDoc="1" locked="0" layoutInCell="1" allowOverlap="1" wp14:anchorId="2E70EDB9" wp14:editId="43CA30D7">
                <wp:simplePos x="0" y="0"/>
                <wp:positionH relativeFrom="column">
                  <wp:posOffset>28624</wp:posOffset>
                </wp:positionH>
                <wp:positionV relativeFrom="paragraph">
                  <wp:posOffset>-115462</wp:posOffset>
                </wp:positionV>
                <wp:extent cx="6472052" cy="8977746"/>
                <wp:effectExtent l="0" t="0" r="5080" b="0"/>
                <wp:wrapNone/>
                <wp:docPr id="8"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72052" cy="8977746"/>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7B452EEA" id="Shape" o:spid="_x0000_s1026" style="position:absolute;margin-left:2.25pt;margin-top:-9.1pt;width:509.6pt;height:706.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236026,4488873;3236026,4488873;3236026,4488873;3236026,4488873" o:connectangles="0,90,180,270"/>
              </v:shape>
            </w:pict>
          </mc:Fallback>
        </mc:AlternateContent>
      </w:r>
    </w:p>
    <w:p w14:paraId="66CC1FA9" w14:textId="1AC3B885" w:rsidR="0088772D" w:rsidRPr="000D3233" w:rsidRDefault="0088772D" w:rsidP="000D3233">
      <w:pPr>
        <w:pStyle w:val="ListParagraph"/>
        <w:numPr>
          <w:ilvl w:val="0"/>
          <w:numId w:val="7"/>
        </w:numPr>
        <w:ind w:right="-120"/>
        <w:rPr>
          <w:sz w:val="32"/>
          <w:szCs w:val="32"/>
        </w:rPr>
      </w:pPr>
      <w:r w:rsidRPr="000D3233">
        <w:rPr>
          <w:sz w:val="32"/>
          <w:szCs w:val="32"/>
        </w:rPr>
        <w:t>Contact Number</w:t>
      </w:r>
    </w:p>
    <w:p w14:paraId="386177AB" w14:textId="42A0BDF3" w:rsidR="0088772D" w:rsidRDefault="0088772D" w:rsidP="00645302">
      <w:pPr>
        <w:pStyle w:val="ListParagraph"/>
        <w:numPr>
          <w:ilvl w:val="0"/>
          <w:numId w:val="7"/>
        </w:numPr>
        <w:ind w:right="-120"/>
        <w:rPr>
          <w:sz w:val="32"/>
          <w:szCs w:val="32"/>
        </w:rPr>
      </w:pPr>
      <w:r>
        <w:rPr>
          <w:sz w:val="32"/>
          <w:szCs w:val="32"/>
        </w:rPr>
        <w:t>Group location</w:t>
      </w:r>
    </w:p>
    <w:p w14:paraId="1A7FE6D1" w14:textId="79DD53FA" w:rsidR="0088772D" w:rsidRPr="0088772D" w:rsidRDefault="0088772D" w:rsidP="00645302">
      <w:pPr>
        <w:pStyle w:val="ListParagraph"/>
        <w:numPr>
          <w:ilvl w:val="0"/>
          <w:numId w:val="7"/>
        </w:numPr>
        <w:ind w:right="-120"/>
        <w:rPr>
          <w:sz w:val="32"/>
          <w:szCs w:val="32"/>
        </w:rPr>
      </w:pPr>
      <w:r>
        <w:rPr>
          <w:sz w:val="32"/>
          <w:szCs w:val="32"/>
        </w:rPr>
        <w:t>Any other details</w:t>
      </w:r>
    </w:p>
    <w:tbl>
      <w:tblPr>
        <w:tblpPr w:leftFromText="180" w:rightFromText="180" w:vertAnchor="page" w:horzAnchor="margin" w:tblpY="3292"/>
        <w:tblW w:w="10389" w:type="dxa"/>
        <w:tblLayout w:type="fixed"/>
        <w:tblLook w:val="04A0" w:firstRow="1" w:lastRow="0" w:firstColumn="1" w:lastColumn="0" w:noHBand="0" w:noVBand="1"/>
      </w:tblPr>
      <w:tblGrid>
        <w:gridCol w:w="9969"/>
        <w:gridCol w:w="420"/>
      </w:tblGrid>
      <w:tr w:rsidR="00EF7EFF" w14:paraId="0E1E4825" w14:textId="77777777" w:rsidTr="00EF7EFF">
        <w:trPr>
          <w:trHeight w:val="2632"/>
        </w:trPr>
        <w:tc>
          <w:tcPr>
            <w:tcW w:w="9969" w:type="dxa"/>
            <w:tcBorders>
              <w:bottom w:val="single" w:sz="18" w:space="0" w:color="26414C" w:themeColor="accent5" w:themeShade="40"/>
            </w:tcBorders>
            <w:shd w:val="clear" w:color="auto" w:fill="FFFFFF" w:themeFill="background1"/>
          </w:tcPr>
          <w:p w14:paraId="3E91F258" w14:textId="6F299D4B" w:rsidR="00EF7EFF" w:rsidRDefault="00EF7EFF" w:rsidP="00EF7EFF">
            <w:pPr>
              <w:pStyle w:val="Heading3"/>
              <w:ind w:right="-120"/>
            </w:pPr>
            <w:r>
              <w:t>Designation 2: Data Analyst Team Leader</w:t>
            </w:r>
          </w:p>
          <w:p w14:paraId="000AED98" w14:textId="162BB1F8" w:rsidR="00EF7EFF" w:rsidRPr="00692AA9" w:rsidRDefault="00EF7EFF" w:rsidP="00EF7EFF">
            <w:pPr>
              <w:pStyle w:val="Heading4"/>
              <w:ind w:right="-120"/>
              <w:rPr>
                <w:rFonts w:ascii="Malgun Gothic" w:eastAsia="Malgun Gothic" w:hAnsi="Malgun Gothic"/>
                <w:b/>
                <w:bCs/>
                <w:color w:val="FF72A9" w:themeColor="accent2" w:themeTint="99"/>
                <w:sz w:val="32"/>
                <w:szCs w:val="28"/>
              </w:rPr>
            </w:pPr>
            <w:r>
              <w:rPr>
                <w:rFonts w:ascii="Malgun Gothic" w:eastAsia="Malgun Gothic" w:hAnsi="Malgun Gothic"/>
                <w:b/>
                <w:bCs/>
                <w:color w:val="FF72A9" w:themeColor="accent2" w:themeTint="99"/>
                <w:sz w:val="32"/>
                <w:szCs w:val="28"/>
              </w:rPr>
              <w:t xml:space="preserve">    DURATION: 3 months</w:t>
            </w:r>
          </w:p>
          <w:p w14:paraId="3E49889B" w14:textId="77777777" w:rsidR="00EF7EFF" w:rsidRDefault="00EF7EFF" w:rsidP="00EF7EFF">
            <w:pPr>
              <w:ind w:right="-120"/>
              <w:jc w:val="right"/>
              <w:rPr>
                <w:sz w:val="32"/>
                <w:szCs w:val="32"/>
              </w:rPr>
            </w:pPr>
          </w:p>
          <w:p w14:paraId="260A787B" w14:textId="77777777" w:rsidR="00EF7EFF" w:rsidRDefault="00EF7EFF" w:rsidP="00EF7EFF">
            <w:pPr>
              <w:ind w:right="-120"/>
              <w:jc w:val="right"/>
              <w:rPr>
                <w:sz w:val="32"/>
                <w:szCs w:val="32"/>
              </w:rPr>
            </w:pPr>
            <w:r w:rsidRPr="00692AA9">
              <w:rPr>
                <w:sz w:val="32"/>
                <w:szCs w:val="32"/>
              </w:rPr>
              <w:t>TENURE:</w:t>
            </w:r>
            <w:r>
              <w:rPr>
                <w:sz w:val="32"/>
                <w:szCs w:val="32"/>
              </w:rPr>
              <w:t xml:space="preserve"> 28</w:t>
            </w:r>
            <w:r w:rsidRPr="00692AA9">
              <w:rPr>
                <w:sz w:val="32"/>
                <w:szCs w:val="32"/>
                <w:vertAlign w:val="superscript"/>
              </w:rPr>
              <w:t>th</w:t>
            </w:r>
            <w:r>
              <w:rPr>
                <w:sz w:val="32"/>
                <w:szCs w:val="32"/>
              </w:rPr>
              <w:t xml:space="preserve"> February 2020 to 28</w:t>
            </w:r>
            <w:r w:rsidRPr="00692AA9">
              <w:rPr>
                <w:sz w:val="32"/>
                <w:szCs w:val="32"/>
                <w:vertAlign w:val="superscript"/>
              </w:rPr>
              <w:t>th</w:t>
            </w:r>
            <w:r>
              <w:rPr>
                <w:sz w:val="32"/>
                <w:szCs w:val="32"/>
              </w:rPr>
              <w:t xml:space="preserve"> August 2020</w:t>
            </w:r>
          </w:p>
          <w:p w14:paraId="7ABCC372" w14:textId="72E30D73" w:rsidR="00EF7EFF" w:rsidRDefault="00EF7EFF" w:rsidP="00EF7EFF">
            <w:pPr>
              <w:ind w:right="-120"/>
              <w:jc w:val="right"/>
              <w:rPr>
                <w:sz w:val="32"/>
                <w:szCs w:val="32"/>
              </w:rPr>
            </w:pPr>
            <w:r>
              <w:rPr>
                <w:sz w:val="32"/>
                <w:szCs w:val="32"/>
              </w:rPr>
              <w:t xml:space="preserve">SKILLS: Python, Microsoft Excel, Data Management, Data Analysis, Predictive Analysis </w:t>
            </w:r>
          </w:p>
          <w:p w14:paraId="36A2F888" w14:textId="77777777" w:rsidR="00EF7EFF" w:rsidRDefault="00EF7EFF" w:rsidP="00EF7EFF">
            <w:pPr>
              <w:ind w:right="-120"/>
              <w:jc w:val="right"/>
              <w:rPr>
                <w:sz w:val="32"/>
                <w:szCs w:val="32"/>
              </w:rPr>
            </w:pPr>
            <w:r>
              <w:rPr>
                <w:sz w:val="32"/>
                <w:szCs w:val="32"/>
              </w:rPr>
              <w:t xml:space="preserve">        WEB TECHNOLOGIES: Google Sheets, Jupyter Notebook, Google     Meet, Microsoft Word, Microsoft Presentation, Microsoft Outlook</w:t>
            </w:r>
          </w:p>
          <w:p w14:paraId="252546A9" w14:textId="77777777" w:rsidR="00EF7EFF" w:rsidRDefault="00EF7EFF" w:rsidP="00EF7EFF">
            <w:pPr>
              <w:ind w:right="-120"/>
              <w:rPr>
                <w:sz w:val="32"/>
                <w:szCs w:val="32"/>
              </w:rPr>
            </w:pPr>
          </w:p>
          <w:p w14:paraId="22147F4A" w14:textId="737930EF" w:rsidR="00EF7EFF" w:rsidRPr="00FD4050" w:rsidRDefault="00EF7EFF" w:rsidP="00EF7EFF">
            <w:pPr>
              <w:ind w:right="-120"/>
              <w:rPr>
                <w:sz w:val="32"/>
                <w:szCs w:val="32"/>
              </w:rPr>
            </w:pPr>
          </w:p>
          <w:p w14:paraId="0763EEB6" w14:textId="77777777" w:rsidR="00EF7EFF" w:rsidRPr="00FD4050" w:rsidRDefault="00EF7EFF" w:rsidP="00EF7EFF">
            <w:pPr>
              <w:ind w:right="-120"/>
            </w:pPr>
          </w:p>
        </w:tc>
        <w:tc>
          <w:tcPr>
            <w:tcW w:w="420" w:type="dxa"/>
          </w:tcPr>
          <w:p w14:paraId="1FC971C5" w14:textId="77777777" w:rsidR="00EF7EFF" w:rsidRDefault="00EF7EFF" w:rsidP="00EF7EFF">
            <w:pPr>
              <w:ind w:right="-120"/>
            </w:pPr>
          </w:p>
        </w:tc>
      </w:tr>
    </w:tbl>
    <w:p w14:paraId="38592431" w14:textId="197BC083" w:rsidR="00EF7EFF" w:rsidRDefault="00EF7EFF" w:rsidP="00EF7EFF"/>
    <w:p w14:paraId="0B5A78F9" w14:textId="776ACA19" w:rsidR="00FD4050" w:rsidRPr="00EF7EFF" w:rsidRDefault="00877793" w:rsidP="00EF7EFF">
      <w:r>
        <w:t xml:space="preserve"> </w:t>
      </w:r>
      <w:r>
        <w:rPr>
          <w:sz w:val="32"/>
          <w:szCs w:val="32"/>
        </w:rPr>
        <w:t>My data collection dataset includes different sports like</w:t>
      </w:r>
      <w:r w:rsidR="00EF7EFF">
        <w:rPr>
          <w:sz w:val="32"/>
          <w:szCs w:val="32"/>
        </w:rPr>
        <w:t xml:space="preserve"> </w:t>
      </w:r>
      <w:r>
        <w:rPr>
          <w:sz w:val="32"/>
          <w:szCs w:val="32"/>
        </w:rPr>
        <w:t>Badminton, Volleyball etc. and other data about Facebook groups and its pages.</w:t>
      </w:r>
    </w:p>
    <w:p w14:paraId="7569E33A" w14:textId="77777777" w:rsidR="00877793" w:rsidRDefault="00877793" w:rsidP="00645302">
      <w:pPr>
        <w:ind w:right="-120"/>
        <w:rPr>
          <w:sz w:val="32"/>
          <w:szCs w:val="32"/>
        </w:rPr>
      </w:pPr>
      <w:r>
        <w:rPr>
          <w:sz w:val="32"/>
          <w:szCs w:val="32"/>
        </w:rPr>
        <w:t xml:space="preserve">                     </w:t>
      </w:r>
    </w:p>
    <w:p w14:paraId="0E420F54" w14:textId="3E1A1610" w:rsidR="00877793" w:rsidRPr="00EF7EFF" w:rsidRDefault="00877793" w:rsidP="00645302">
      <w:pPr>
        <w:ind w:right="-120"/>
        <w:rPr>
          <w:sz w:val="32"/>
          <w:szCs w:val="32"/>
        </w:rPr>
      </w:pPr>
      <w:r>
        <w:rPr>
          <w:sz w:val="32"/>
          <w:szCs w:val="32"/>
        </w:rPr>
        <w:t xml:space="preserve"> </w:t>
      </w:r>
      <w:r w:rsidR="00C51850" w:rsidRPr="00C51850">
        <w:rPr>
          <w:b/>
          <w:bCs/>
          <w:sz w:val="32"/>
          <w:szCs w:val="32"/>
        </w:rPr>
        <w:t>Task Involved:</w:t>
      </w:r>
    </w:p>
    <w:p w14:paraId="4844D8B5" w14:textId="20C19ADB" w:rsidR="00C51850" w:rsidRDefault="00C51850" w:rsidP="00645302">
      <w:pPr>
        <w:ind w:right="-120"/>
        <w:rPr>
          <w:b/>
          <w:bCs/>
          <w:sz w:val="32"/>
          <w:szCs w:val="32"/>
        </w:rPr>
      </w:pPr>
    </w:p>
    <w:p w14:paraId="3E5E77B6" w14:textId="79DD1988" w:rsidR="00C51850" w:rsidRDefault="00C51850" w:rsidP="00645302">
      <w:pPr>
        <w:pStyle w:val="ListParagraph"/>
        <w:numPr>
          <w:ilvl w:val="0"/>
          <w:numId w:val="3"/>
        </w:numPr>
        <w:ind w:right="-120"/>
        <w:rPr>
          <w:b/>
          <w:bCs/>
          <w:sz w:val="32"/>
          <w:szCs w:val="32"/>
        </w:rPr>
      </w:pPr>
      <w:r>
        <w:rPr>
          <w:b/>
          <w:bCs/>
          <w:sz w:val="32"/>
          <w:szCs w:val="32"/>
        </w:rPr>
        <w:t>Candidate selection for the team:</w:t>
      </w:r>
    </w:p>
    <w:p w14:paraId="15FABA91" w14:textId="371F99ED" w:rsidR="00C51850" w:rsidRDefault="00C51850" w:rsidP="00645302">
      <w:pPr>
        <w:pStyle w:val="ListParagraph"/>
        <w:ind w:left="1169" w:right="-120"/>
        <w:rPr>
          <w:b/>
          <w:bCs/>
          <w:sz w:val="32"/>
          <w:szCs w:val="32"/>
        </w:rPr>
      </w:pPr>
    </w:p>
    <w:p w14:paraId="5260E29A" w14:textId="170C4CA3" w:rsidR="00C51850" w:rsidRPr="00EF7EFF" w:rsidRDefault="00C51850" w:rsidP="00EF7EFF">
      <w:pPr>
        <w:ind w:right="-120"/>
        <w:rPr>
          <w:sz w:val="32"/>
          <w:szCs w:val="32"/>
        </w:rPr>
      </w:pPr>
      <w:r w:rsidRPr="00EF7EFF">
        <w:rPr>
          <w:sz w:val="32"/>
          <w:szCs w:val="32"/>
        </w:rPr>
        <w:t>Everything starts with the right candidate in the team. Candidates are the bricks of the building. I have selected 6 interns in my team through telephonic interview, resume selection and update the same in the database.</w:t>
      </w:r>
    </w:p>
    <w:p w14:paraId="6CCA4BE1" w14:textId="2E9B66FE" w:rsidR="00C51850" w:rsidRDefault="00C51850" w:rsidP="00C51850">
      <w:pPr>
        <w:pStyle w:val="ListParagraph"/>
        <w:ind w:left="1169"/>
        <w:rPr>
          <w:sz w:val="32"/>
          <w:szCs w:val="32"/>
        </w:rPr>
      </w:pPr>
    </w:p>
    <w:p w14:paraId="20C70D0F" w14:textId="53807FD6" w:rsidR="00C51850" w:rsidRPr="000D3233" w:rsidRDefault="00C51850" w:rsidP="000D3233">
      <w:pPr>
        <w:ind w:left="1169"/>
        <w:rPr>
          <w:sz w:val="32"/>
          <w:szCs w:val="32"/>
        </w:rPr>
      </w:pPr>
      <w:r w:rsidRPr="000D3233">
        <w:rPr>
          <w:sz w:val="32"/>
          <w:szCs w:val="32"/>
        </w:rPr>
        <w:t xml:space="preserve">Link: </w:t>
      </w:r>
      <w:hyperlink r:id="rId12" w:history="1">
        <w:r w:rsidRPr="000D3233">
          <w:rPr>
            <w:rStyle w:val="Hyperlink"/>
            <w:sz w:val="32"/>
            <w:szCs w:val="32"/>
          </w:rPr>
          <w:t>https://docs.google.com/spreadsheets/d/1uxtBzI8ezCi0o9c_V0aEGuvq1ZQ0xKf1Jopxz3h68U8/edit</w:t>
        </w:r>
      </w:hyperlink>
    </w:p>
    <w:p w14:paraId="35B6D311" w14:textId="1488879C" w:rsidR="00AA3E8C" w:rsidRDefault="00AA3E8C" w:rsidP="00AA3E8C">
      <w:pPr>
        <w:pStyle w:val="ListParagraph"/>
        <w:ind w:left="1169"/>
        <w:rPr>
          <w:b/>
          <w:bCs/>
          <w:sz w:val="32"/>
          <w:szCs w:val="32"/>
        </w:rPr>
      </w:pPr>
    </w:p>
    <w:p w14:paraId="13FBC053" w14:textId="45F7D47A" w:rsidR="00C51850" w:rsidRDefault="00C51850" w:rsidP="00C51850">
      <w:pPr>
        <w:pStyle w:val="ListParagraph"/>
        <w:numPr>
          <w:ilvl w:val="0"/>
          <w:numId w:val="3"/>
        </w:numPr>
        <w:rPr>
          <w:b/>
          <w:bCs/>
          <w:sz w:val="32"/>
          <w:szCs w:val="32"/>
        </w:rPr>
      </w:pPr>
      <w:r w:rsidRPr="00C51850">
        <w:rPr>
          <w:b/>
          <w:bCs/>
          <w:sz w:val="32"/>
          <w:szCs w:val="32"/>
        </w:rPr>
        <w:t>Task Management for Interns</w:t>
      </w:r>
      <w:r>
        <w:rPr>
          <w:b/>
          <w:bCs/>
          <w:sz w:val="32"/>
          <w:szCs w:val="32"/>
        </w:rPr>
        <w:t>:</w:t>
      </w:r>
    </w:p>
    <w:p w14:paraId="45B8F3EE" w14:textId="3A7A1C40" w:rsidR="00C51850" w:rsidRDefault="00C51850" w:rsidP="00C51850">
      <w:pPr>
        <w:pStyle w:val="ListParagraph"/>
        <w:ind w:left="1169"/>
        <w:rPr>
          <w:b/>
          <w:bCs/>
          <w:sz w:val="32"/>
          <w:szCs w:val="32"/>
        </w:rPr>
      </w:pPr>
    </w:p>
    <w:p w14:paraId="1B7AE5A2" w14:textId="77777777" w:rsidR="00EF7EFF" w:rsidRDefault="00114921" w:rsidP="00C51850">
      <w:pPr>
        <w:pStyle w:val="ListParagraph"/>
        <w:ind w:left="1169"/>
        <w:rPr>
          <w:sz w:val="32"/>
          <w:szCs w:val="32"/>
        </w:rPr>
      </w:pPr>
      <w:r>
        <w:rPr>
          <w:sz w:val="32"/>
          <w:szCs w:val="32"/>
        </w:rPr>
        <w:t>Firstly, I ha</w:t>
      </w:r>
      <w:r w:rsidR="00E04B79">
        <w:rPr>
          <w:sz w:val="32"/>
          <w:szCs w:val="32"/>
        </w:rPr>
        <w:t>ve</w:t>
      </w:r>
      <w:r>
        <w:rPr>
          <w:sz w:val="32"/>
          <w:szCs w:val="32"/>
        </w:rPr>
        <w:t xml:space="preserve"> synchronized</w:t>
      </w:r>
      <w:r w:rsidR="00E04B79">
        <w:rPr>
          <w:sz w:val="32"/>
          <w:szCs w:val="32"/>
        </w:rPr>
        <w:t xml:space="preserve"> the task to be assigned to interns. “DOJO Timeline” sheet was used for this purpose. I have also </w:t>
      </w:r>
    </w:p>
    <w:p w14:paraId="21972022" w14:textId="0219047B" w:rsidR="00EF7EFF" w:rsidRDefault="00EF7EFF" w:rsidP="00C51850">
      <w:pPr>
        <w:pStyle w:val="ListParagraph"/>
        <w:ind w:left="1169"/>
        <w:rPr>
          <w:sz w:val="32"/>
          <w:szCs w:val="32"/>
        </w:rPr>
      </w:pPr>
      <w:r w:rsidRPr="002B6593">
        <w:rPr>
          <w:noProof/>
          <w:lang w:val="en-AU" w:eastAsia="en-AU"/>
        </w:rPr>
        <w:lastRenderedPageBreak/>
        <mc:AlternateContent>
          <mc:Choice Requires="wps">
            <w:drawing>
              <wp:anchor distT="0" distB="0" distL="114300" distR="114300" simplePos="0" relativeHeight="251680768" behindDoc="1" locked="0" layoutInCell="1" allowOverlap="1" wp14:anchorId="35907B02" wp14:editId="1C27CFEA">
                <wp:simplePos x="0" y="0"/>
                <wp:positionH relativeFrom="column">
                  <wp:posOffset>4874</wp:posOffset>
                </wp:positionH>
                <wp:positionV relativeFrom="paragraph">
                  <wp:posOffset>-186715</wp:posOffset>
                </wp:positionV>
                <wp:extent cx="6483927" cy="9060873"/>
                <wp:effectExtent l="0" t="0" r="0" b="6985"/>
                <wp:wrapNone/>
                <wp:docPr id="9"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83927" cy="9060873"/>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1D1F9B8A" id="Shape" o:spid="_x0000_s1026" style="position:absolute;margin-left:.4pt;margin-top:-14.7pt;width:510.55pt;height:713.4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241964,4530437;3241964,4530437;3241964,4530437;3241964,4530437" o:connectangles="0,90,180,270"/>
              </v:shape>
            </w:pict>
          </mc:Fallback>
        </mc:AlternateContent>
      </w:r>
    </w:p>
    <w:p w14:paraId="2B51B3BD" w14:textId="77777777" w:rsidR="00EF7EFF" w:rsidRDefault="00EF7EFF" w:rsidP="00C51850">
      <w:pPr>
        <w:pStyle w:val="ListParagraph"/>
        <w:ind w:left="1169"/>
        <w:rPr>
          <w:sz w:val="32"/>
          <w:szCs w:val="32"/>
        </w:rPr>
      </w:pPr>
    </w:p>
    <w:p w14:paraId="48B41AB3" w14:textId="14CD841B" w:rsidR="00C51850" w:rsidRDefault="00E04B79" w:rsidP="00C51850">
      <w:pPr>
        <w:pStyle w:val="ListParagraph"/>
        <w:ind w:left="1169"/>
        <w:rPr>
          <w:sz w:val="32"/>
          <w:szCs w:val="32"/>
        </w:rPr>
      </w:pPr>
      <w:r>
        <w:rPr>
          <w:sz w:val="32"/>
          <w:szCs w:val="32"/>
        </w:rPr>
        <w:t>maintained a separate sheet for every intern.</w:t>
      </w:r>
      <w:r w:rsidR="00670969">
        <w:rPr>
          <w:sz w:val="32"/>
          <w:szCs w:val="32"/>
        </w:rPr>
        <w:t xml:space="preserve"> I also used to call weekly meetings in synchronization with ML department. In this meeting, we used to ask for their work progress, queries if they have, ideas from them for the betterment of the company.</w:t>
      </w:r>
    </w:p>
    <w:p w14:paraId="31A4D615" w14:textId="24B534ED" w:rsidR="00AA3E8C" w:rsidRDefault="00AA3E8C" w:rsidP="00C51850">
      <w:pPr>
        <w:pStyle w:val="ListParagraph"/>
        <w:ind w:left="1169"/>
        <w:rPr>
          <w:sz w:val="32"/>
          <w:szCs w:val="32"/>
        </w:rPr>
      </w:pPr>
    </w:p>
    <w:p w14:paraId="22EDFBE7" w14:textId="07E3A436" w:rsidR="00AA3E8C" w:rsidRDefault="00AA3E8C" w:rsidP="00C51850">
      <w:pPr>
        <w:pStyle w:val="ListParagraph"/>
        <w:ind w:left="1169"/>
        <w:rPr>
          <w:sz w:val="32"/>
          <w:szCs w:val="32"/>
        </w:rPr>
      </w:pPr>
      <w:r>
        <w:rPr>
          <w:sz w:val="32"/>
          <w:szCs w:val="32"/>
        </w:rPr>
        <w:t>Apart from this, I helped them in their task, if they unable to finish in the given deadline either by ideas, technologies or completing their assignments after the deadline.</w:t>
      </w:r>
    </w:p>
    <w:p w14:paraId="6C6FB774" w14:textId="099746F6" w:rsidR="00AA3E8C" w:rsidRDefault="00AA3E8C" w:rsidP="00C51850">
      <w:pPr>
        <w:pStyle w:val="ListParagraph"/>
        <w:ind w:left="1169"/>
        <w:rPr>
          <w:sz w:val="32"/>
          <w:szCs w:val="32"/>
        </w:rPr>
      </w:pPr>
    </w:p>
    <w:p w14:paraId="5F322042" w14:textId="468B9D4C" w:rsidR="00E04B79" w:rsidRDefault="00E04B79" w:rsidP="00C51850">
      <w:pPr>
        <w:pStyle w:val="ListParagraph"/>
        <w:ind w:left="1169"/>
        <w:rPr>
          <w:sz w:val="32"/>
          <w:szCs w:val="32"/>
        </w:rPr>
      </w:pPr>
      <w:r>
        <w:rPr>
          <w:sz w:val="32"/>
          <w:szCs w:val="32"/>
        </w:rPr>
        <w:t xml:space="preserve">Links </w:t>
      </w:r>
      <w:r w:rsidR="00AA3E8C">
        <w:rPr>
          <w:sz w:val="32"/>
          <w:szCs w:val="32"/>
        </w:rPr>
        <w:t xml:space="preserve">of the intern’s sheet </w:t>
      </w:r>
      <w:r>
        <w:rPr>
          <w:sz w:val="32"/>
          <w:szCs w:val="32"/>
        </w:rPr>
        <w:t>are as follows:</w:t>
      </w:r>
    </w:p>
    <w:p w14:paraId="2DF8A896" w14:textId="406C9813" w:rsidR="00E04B79" w:rsidRDefault="00E04B79" w:rsidP="00C51850">
      <w:pPr>
        <w:pStyle w:val="ListParagraph"/>
        <w:ind w:left="1169"/>
        <w:rPr>
          <w:sz w:val="32"/>
          <w:szCs w:val="32"/>
        </w:rPr>
      </w:pPr>
    </w:p>
    <w:p w14:paraId="383B0B1B" w14:textId="77BB009C" w:rsidR="00E04B79" w:rsidRDefault="00E04B79" w:rsidP="00C51850">
      <w:pPr>
        <w:pStyle w:val="ListParagraph"/>
        <w:ind w:left="1169"/>
        <w:rPr>
          <w:sz w:val="32"/>
          <w:szCs w:val="32"/>
        </w:rPr>
      </w:pPr>
      <w:r>
        <w:rPr>
          <w:sz w:val="32"/>
          <w:szCs w:val="32"/>
        </w:rPr>
        <w:t>DOJO Timeline:</w:t>
      </w:r>
    </w:p>
    <w:p w14:paraId="6FA6549B" w14:textId="36247AA4" w:rsidR="00E04B79" w:rsidRDefault="007B43C1" w:rsidP="00C51850">
      <w:pPr>
        <w:pStyle w:val="ListParagraph"/>
        <w:ind w:left="1169"/>
        <w:rPr>
          <w:sz w:val="32"/>
          <w:szCs w:val="32"/>
        </w:rPr>
      </w:pPr>
      <w:hyperlink r:id="rId13" w:anchor="gid=1221245668" w:history="1">
        <w:r w:rsidR="00E04B79" w:rsidRPr="00E04B79">
          <w:rPr>
            <w:rStyle w:val="Hyperlink"/>
            <w:sz w:val="32"/>
            <w:szCs w:val="32"/>
          </w:rPr>
          <w:t>https://docs.google.com/spreadsheets/d/1DMQi7g2MQOBVWdOj6gtGKyRE3-OgcKCARiEPHq6x848/edit#gid=1221245668</w:t>
        </w:r>
      </w:hyperlink>
    </w:p>
    <w:p w14:paraId="49E9A178" w14:textId="1AD553A5" w:rsidR="00E04B79" w:rsidRDefault="00E04B79" w:rsidP="00C51850">
      <w:pPr>
        <w:pStyle w:val="ListParagraph"/>
        <w:ind w:left="1169"/>
        <w:rPr>
          <w:sz w:val="32"/>
          <w:szCs w:val="32"/>
        </w:rPr>
      </w:pPr>
    </w:p>
    <w:p w14:paraId="2DED4A78" w14:textId="251C598F" w:rsidR="00E04B79" w:rsidRDefault="00E04B79" w:rsidP="00C51850">
      <w:pPr>
        <w:pStyle w:val="ListParagraph"/>
        <w:ind w:left="1169"/>
        <w:rPr>
          <w:sz w:val="32"/>
          <w:szCs w:val="32"/>
        </w:rPr>
      </w:pPr>
      <w:r>
        <w:rPr>
          <w:sz w:val="32"/>
          <w:szCs w:val="32"/>
        </w:rPr>
        <w:t>DOJO Interns sheets:</w:t>
      </w:r>
    </w:p>
    <w:p w14:paraId="2BD8B0C2" w14:textId="0C9FAB92" w:rsidR="00E04B79" w:rsidRDefault="00E04B79" w:rsidP="00C51850">
      <w:pPr>
        <w:pStyle w:val="ListParagraph"/>
        <w:ind w:left="1169"/>
        <w:rPr>
          <w:sz w:val="32"/>
          <w:szCs w:val="32"/>
        </w:rPr>
      </w:pPr>
    </w:p>
    <w:p w14:paraId="34E88AA4" w14:textId="426B1ED1" w:rsidR="00E04B79" w:rsidRDefault="00E04B79" w:rsidP="00C51850">
      <w:pPr>
        <w:pStyle w:val="ListParagraph"/>
        <w:ind w:left="1169"/>
        <w:rPr>
          <w:sz w:val="32"/>
          <w:szCs w:val="32"/>
        </w:rPr>
      </w:pPr>
      <w:r>
        <w:rPr>
          <w:sz w:val="32"/>
          <w:szCs w:val="32"/>
        </w:rPr>
        <w:t>Sakshi</w:t>
      </w:r>
      <w:r w:rsidR="001E6F4B">
        <w:rPr>
          <w:sz w:val="32"/>
          <w:szCs w:val="32"/>
        </w:rPr>
        <w:t xml:space="preserve"> </w:t>
      </w:r>
      <w:proofErr w:type="spellStart"/>
      <w:r w:rsidR="001E6F4B">
        <w:rPr>
          <w:sz w:val="32"/>
          <w:szCs w:val="32"/>
        </w:rPr>
        <w:t>Karn</w:t>
      </w:r>
      <w:proofErr w:type="spellEnd"/>
    </w:p>
    <w:p w14:paraId="29FD862E" w14:textId="550A80BE" w:rsidR="00973D56" w:rsidRDefault="007B43C1" w:rsidP="00C51850">
      <w:pPr>
        <w:pStyle w:val="ListParagraph"/>
        <w:ind w:left="1169"/>
        <w:rPr>
          <w:sz w:val="32"/>
          <w:szCs w:val="32"/>
        </w:rPr>
      </w:pPr>
      <w:hyperlink r:id="rId14" w:anchor="gid=0" w:history="1">
        <w:r w:rsidR="00973D56" w:rsidRPr="00973D56">
          <w:rPr>
            <w:rStyle w:val="Hyperlink"/>
            <w:sz w:val="32"/>
            <w:szCs w:val="32"/>
          </w:rPr>
          <w:t>https://docs.google.com/spreadsheets/d/16iYWUPROLilcZ3yyIPpvaXQQ7FrBzzvD18R4FxFhcOU/edit#gid=0</w:t>
        </w:r>
      </w:hyperlink>
    </w:p>
    <w:p w14:paraId="07DEB330" w14:textId="058CDC55" w:rsidR="00973D56" w:rsidRDefault="00973D56" w:rsidP="00C51850">
      <w:pPr>
        <w:pStyle w:val="ListParagraph"/>
        <w:ind w:left="1169"/>
        <w:rPr>
          <w:sz w:val="32"/>
          <w:szCs w:val="32"/>
        </w:rPr>
      </w:pPr>
    </w:p>
    <w:p w14:paraId="5AF7B85E" w14:textId="2EF074F3" w:rsidR="000D3233" w:rsidRDefault="000D3233" w:rsidP="00C51850">
      <w:pPr>
        <w:pStyle w:val="ListParagraph"/>
        <w:ind w:left="1169"/>
        <w:rPr>
          <w:sz w:val="32"/>
          <w:szCs w:val="32"/>
        </w:rPr>
      </w:pPr>
    </w:p>
    <w:p w14:paraId="0A8529D2" w14:textId="61A7438D" w:rsidR="000D3233" w:rsidRDefault="000D3233" w:rsidP="00C51850">
      <w:pPr>
        <w:pStyle w:val="ListParagraph"/>
        <w:ind w:left="1169"/>
        <w:rPr>
          <w:sz w:val="32"/>
          <w:szCs w:val="32"/>
        </w:rPr>
      </w:pPr>
    </w:p>
    <w:p w14:paraId="07ED5C95" w14:textId="30138A27" w:rsidR="00973D56" w:rsidRDefault="00973D56" w:rsidP="00C51850">
      <w:pPr>
        <w:pStyle w:val="ListParagraph"/>
        <w:ind w:left="1169"/>
        <w:rPr>
          <w:sz w:val="32"/>
          <w:szCs w:val="32"/>
        </w:rPr>
      </w:pPr>
      <w:r>
        <w:rPr>
          <w:sz w:val="32"/>
          <w:szCs w:val="32"/>
        </w:rPr>
        <w:t>Ekta Sharma</w:t>
      </w:r>
    </w:p>
    <w:p w14:paraId="7CC6C6EF" w14:textId="08611F91" w:rsidR="00973D56" w:rsidRDefault="007B43C1" w:rsidP="00C51850">
      <w:pPr>
        <w:pStyle w:val="ListParagraph"/>
        <w:ind w:left="1169"/>
        <w:rPr>
          <w:sz w:val="32"/>
          <w:szCs w:val="32"/>
        </w:rPr>
      </w:pPr>
      <w:hyperlink r:id="rId15" w:anchor="gid=0" w:history="1">
        <w:r w:rsidR="00973D56" w:rsidRPr="00973D56">
          <w:rPr>
            <w:rStyle w:val="Hyperlink"/>
            <w:sz w:val="32"/>
            <w:szCs w:val="32"/>
          </w:rPr>
          <w:t>https://docs.google.com/spreadsheets/d/17alwzo6b52CIrwggLRZWnNOkHNVrFmhRHiA48O2GJNg/edit#gid=0</w:t>
        </w:r>
      </w:hyperlink>
    </w:p>
    <w:p w14:paraId="07AD5EE5" w14:textId="6726181C" w:rsidR="00973D56" w:rsidRDefault="00973D56" w:rsidP="00C51850">
      <w:pPr>
        <w:pStyle w:val="ListParagraph"/>
        <w:ind w:left="1169"/>
        <w:rPr>
          <w:sz w:val="32"/>
          <w:szCs w:val="32"/>
        </w:rPr>
      </w:pPr>
    </w:p>
    <w:p w14:paraId="1F9C59AC" w14:textId="4D82F89D" w:rsidR="00973D56" w:rsidRDefault="00973D56" w:rsidP="00C51850">
      <w:pPr>
        <w:pStyle w:val="ListParagraph"/>
        <w:ind w:left="1169"/>
        <w:rPr>
          <w:sz w:val="32"/>
          <w:szCs w:val="32"/>
        </w:rPr>
      </w:pPr>
      <w:r>
        <w:rPr>
          <w:sz w:val="32"/>
          <w:szCs w:val="32"/>
        </w:rPr>
        <w:t>Chenchala Sai Pravallika</w:t>
      </w:r>
    </w:p>
    <w:p w14:paraId="770B4CC4" w14:textId="0738F590" w:rsidR="00973D56" w:rsidRPr="000D3233" w:rsidRDefault="007B43C1" w:rsidP="000D3233">
      <w:pPr>
        <w:ind w:left="1169"/>
        <w:rPr>
          <w:sz w:val="32"/>
          <w:szCs w:val="32"/>
        </w:rPr>
      </w:pPr>
      <w:hyperlink r:id="rId16" w:anchor="gid=0" w:history="1">
        <w:r w:rsidR="000D3233" w:rsidRPr="006C6E01">
          <w:rPr>
            <w:rStyle w:val="Hyperlink"/>
            <w:sz w:val="32"/>
            <w:szCs w:val="32"/>
          </w:rPr>
          <w:t>https://docs.google.com/spreadsheets/d/1H0i5j3USp9oNA6Qk9YblLsK-E74q0sE27RI642ZFRGw/edit#gid=0</w:t>
        </w:r>
      </w:hyperlink>
    </w:p>
    <w:p w14:paraId="45BF0D18" w14:textId="08D6EE1E" w:rsidR="00973D56" w:rsidRDefault="00973D56" w:rsidP="00C51850">
      <w:pPr>
        <w:pStyle w:val="ListParagraph"/>
        <w:ind w:left="1169"/>
        <w:rPr>
          <w:sz w:val="32"/>
          <w:szCs w:val="32"/>
        </w:rPr>
      </w:pPr>
    </w:p>
    <w:p w14:paraId="65BE464E" w14:textId="27D2ED1E" w:rsidR="00973D56" w:rsidRDefault="00973D56" w:rsidP="00C51850">
      <w:pPr>
        <w:pStyle w:val="ListParagraph"/>
        <w:ind w:left="1169"/>
        <w:rPr>
          <w:sz w:val="32"/>
          <w:szCs w:val="32"/>
        </w:rPr>
      </w:pPr>
      <w:r>
        <w:rPr>
          <w:sz w:val="32"/>
          <w:szCs w:val="32"/>
        </w:rPr>
        <w:t>Abhishek Khanna</w:t>
      </w:r>
    </w:p>
    <w:p w14:paraId="4C7607FA" w14:textId="5F275FC8" w:rsidR="00973D56" w:rsidRDefault="007B43C1" w:rsidP="00C51850">
      <w:pPr>
        <w:pStyle w:val="ListParagraph"/>
        <w:ind w:left="1169"/>
        <w:rPr>
          <w:sz w:val="32"/>
          <w:szCs w:val="32"/>
        </w:rPr>
      </w:pPr>
      <w:hyperlink r:id="rId17" w:anchor="gid=0" w:history="1">
        <w:r w:rsidR="00973D56" w:rsidRPr="00973D56">
          <w:rPr>
            <w:rStyle w:val="Hyperlink"/>
            <w:sz w:val="32"/>
            <w:szCs w:val="32"/>
          </w:rPr>
          <w:t>https://docs.google.com/spreadsheets/d/123sXfK_U0vCxOpY-9R4XIMPVft7BetNV6oQN1HKLsEk/edit#gid=0</w:t>
        </w:r>
      </w:hyperlink>
    </w:p>
    <w:p w14:paraId="5DE52D4F" w14:textId="76BC2E54" w:rsidR="00973D56" w:rsidRDefault="00EF7EFF" w:rsidP="00C51850">
      <w:pPr>
        <w:pStyle w:val="ListParagraph"/>
        <w:ind w:left="1169"/>
        <w:rPr>
          <w:sz w:val="32"/>
          <w:szCs w:val="32"/>
        </w:rPr>
      </w:pPr>
      <w:r w:rsidRPr="002B6593">
        <w:rPr>
          <w:noProof/>
          <w:lang w:val="en-AU" w:eastAsia="en-AU"/>
        </w:rPr>
        <w:lastRenderedPageBreak/>
        <mc:AlternateContent>
          <mc:Choice Requires="wps">
            <w:drawing>
              <wp:anchor distT="0" distB="0" distL="114300" distR="114300" simplePos="0" relativeHeight="251682816" behindDoc="1" locked="0" layoutInCell="1" allowOverlap="1" wp14:anchorId="5B78CB9F" wp14:editId="71BBF64E">
                <wp:simplePos x="0" y="0"/>
                <wp:positionH relativeFrom="column">
                  <wp:posOffset>88001</wp:posOffset>
                </wp:positionH>
                <wp:positionV relativeFrom="paragraph">
                  <wp:posOffset>-139213</wp:posOffset>
                </wp:positionV>
                <wp:extent cx="6448301" cy="9013371"/>
                <wp:effectExtent l="0" t="0" r="0" b="0"/>
                <wp:wrapNone/>
                <wp:docPr id="10"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48301" cy="9013371"/>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03CD6EED" id="Shape" o:spid="_x0000_s1026" style="position:absolute;margin-left:6.95pt;margin-top:-10.95pt;width:507.75pt;height:709.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224151,4506686;3224151,4506686;3224151,4506686;3224151,4506686" o:connectangles="0,90,180,270"/>
              </v:shape>
            </w:pict>
          </mc:Fallback>
        </mc:AlternateContent>
      </w:r>
    </w:p>
    <w:p w14:paraId="37B91440" w14:textId="77777777" w:rsidR="00EF7EFF" w:rsidRDefault="00EF7EFF" w:rsidP="00C51850">
      <w:pPr>
        <w:pStyle w:val="ListParagraph"/>
        <w:ind w:left="1169"/>
        <w:rPr>
          <w:sz w:val="32"/>
          <w:szCs w:val="32"/>
        </w:rPr>
      </w:pPr>
    </w:p>
    <w:p w14:paraId="2067AB00" w14:textId="2C4A4155" w:rsidR="00973D56" w:rsidRDefault="00973D56" w:rsidP="00C51850">
      <w:pPr>
        <w:pStyle w:val="ListParagraph"/>
        <w:ind w:left="1169"/>
        <w:rPr>
          <w:sz w:val="32"/>
          <w:szCs w:val="32"/>
        </w:rPr>
      </w:pPr>
      <w:r>
        <w:rPr>
          <w:sz w:val="32"/>
          <w:szCs w:val="32"/>
        </w:rPr>
        <w:t>Sarah Stalin</w:t>
      </w:r>
    </w:p>
    <w:p w14:paraId="04DFD679" w14:textId="5DEB5F97" w:rsidR="00973D56" w:rsidRDefault="007B43C1" w:rsidP="00973D56">
      <w:pPr>
        <w:pStyle w:val="ListParagraph"/>
        <w:ind w:left="1169"/>
        <w:rPr>
          <w:sz w:val="32"/>
          <w:szCs w:val="32"/>
        </w:rPr>
      </w:pPr>
      <w:hyperlink r:id="rId18" w:anchor="gid=0" w:history="1">
        <w:r w:rsidR="00973D56" w:rsidRPr="00973D56">
          <w:rPr>
            <w:rStyle w:val="Hyperlink"/>
            <w:sz w:val="32"/>
            <w:szCs w:val="32"/>
          </w:rPr>
          <w:t>https://docs.google.com/spreadsheets/d/1wFg4bVQpRVNnZmDWJAVpK7mz5AJ0uou5ssC_1ILqf9U/edit#gid=0</w:t>
        </w:r>
      </w:hyperlink>
    </w:p>
    <w:p w14:paraId="6F8285FF" w14:textId="77B0EDE2" w:rsidR="00973D56" w:rsidRDefault="00973D56" w:rsidP="00973D56">
      <w:pPr>
        <w:pStyle w:val="ListParagraph"/>
        <w:ind w:left="1169"/>
        <w:rPr>
          <w:sz w:val="32"/>
          <w:szCs w:val="32"/>
        </w:rPr>
      </w:pPr>
    </w:p>
    <w:p w14:paraId="3A1E3B4D" w14:textId="32DE1E23" w:rsidR="00973D56" w:rsidRDefault="00973D56" w:rsidP="00645302">
      <w:pPr>
        <w:pStyle w:val="ListParagraph"/>
        <w:ind w:left="1169" w:right="-120"/>
        <w:rPr>
          <w:sz w:val="32"/>
          <w:szCs w:val="32"/>
        </w:rPr>
      </w:pPr>
      <w:r>
        <w:rPr>
          <w:sz w:val="32"/>
          <w:szCs w:val="32"/>
        </w:rPr>
        <w:t>Above interns has started and completed their internship in my tenure totally</w:t>
      </w:r>
      <w:r w:rsidR="003B5874">
        <w:rPr>
          <w:sz w:val="32"/>
          <w:szCs w:val="32"/>
        </w:rPr>
        <w:t>, while the interns listed below are managed by me up to more than half of their internship duration.</w:t>
      </w:r>
    </w:p>
    <w:p w14:paraId="12BA1336" w14:textId="31DC0982" w:rsidR="00973D56" w:rsidRDefault="00973D56" w:rsidP="00645302">
      <w:pPr>
        <w:pStyle w:val="ListParagraph"/>
        <w:ind w:left="1169" w:right="-120"/>
        <w:rPr>
          <w:sz w:val="32"/>
          <w:szCs w:val="32"/>
        </w:rPr>
      </w:pPr>
    </w:p>
    <w:p w14:paraId="4CABA8AE" w14:textId="06344151" w:rsidR="00973D56" w:rsidRDefault="00973D56" w:rsidP="00645302">
      <w:pPr>
        <w:pStyle w:val="ListParagraph"/>
        <w:ind w:left="1169" w:right="-120"/>
        <w:rPr>
          <w:sz w:val="32"/>
          <w:szCs w:val="32"/>
        </w:rPr>
      </w:pPr>
      <w:proofErr w:type="spellStart"/>
      <w:r>
        <w:rPr>
          <w:sz w:val="32"/>
          <w:szCs w:val="32"/>
        </w:rPr>
        <w:t>Aaditya</w:t>
      </w:r>
      <w:proofErr w:type="spellEnd"/>
      <w:r>
        <w:rPr>
          <w:sz w:val="32"/>
          <w:szCs w:val="32"/>
        </w:rPr>
        <w:t xml:space="preserve"> Rana</w:t>
      </w:r>
    </w:p>
    <w:p w14:paraId="0FEBFA58" w14:textId="4656E496" w:rsidR="00973D56" w:rsidRDefault="007B43C1" w:rsidP="00645302">
      <w:pPr>
        <w:pStyle w:val="ListParagraph"/>
        <w:ind w:left="1169" w:right="-120"/>
        <w:rPr>
          <w:sz w:val="32"/>
          <w:szCs w:val="32"/>
        </w:rPr>
      </w:pPr>
      <w:hyperlink r:id="rId19" w:anchor="gid=1969936879" w:history="1">
        <w:r w:rsidR="00973D56" w:rsidRPr="00973D56">
          <w:rPr>
            <w:rStyle w:val="Hyperlink"/>
            <w:sz w:val="32"/>
            <w:szCs w:val="32"/>
          </w:rPr>
          <w:t>https://docs.google.com/spreadsheets/d/1JAp_jlPZPL4ufnGApJw2uoBSQlVOdYqwmlUFyi8YuG0/edit#gid=1969936879</w:t>
        </w:r>
      </w:hyperlink>
    </w:p>
    <w:p w14:paraId="0E8C2CC1" w14:textId="5AF47404" w:rsidR="00973D56" w:rsidRDefault="00973D56" w:rsidP="00645302">
      <w:pPr>
        <w:pStyle w:val="ListParagraph"/>
        <w:ind w:left="1169" w:right="-120"/>
        <w:rPr>
          <w:sz w:val="32"/>
          <w:szCs w:val="32"/>
        </w:rPr>
      </w:pPr>
    </w:p>
    <w:p w14:paraId="664C6029" w14:textId="1036AC23" w:rsidR="00973D56" w:rsidRDefault="00973D56" w:rsidP="00645302">
      <w:pPr>
        <w:pStyle w:val="ListParagraph"/>
        <w:ind w:left="1169" w:right="-120"/>
        <w:rPr>
          <w:sz w:val="32"/>
          <w:szCs w:val="32"/>
        </w:rPr>
      </w:pPr>
      <w:proofErr w:type="spellStart"/>
      <w:r>
        <w:rPr>
          <w:sz w:val="32"/>
          <w:szCs w:val="32"/>
        </w:rPr>
        <w:t>Bhavika</w:t>
      </w:r>
      <w:proofErr w:type="spellEnd"/>
      <w:r>
        <w:rPr>
          <w:sz w:val="32"/>
          <w:szCs w:val="32"/>
        </w:rPr>
        <w:t xml:space="preserve"> Aggarwal</w:t>
      </w:r>
    </w:p>
    <w:p w14:paraId="790DAF7D" w14:textId="1FD33F45" w:rsidR="00973D56" w:rsidRDefault="007B43C1" w:rsidP="00645302">
      <w:pPr>
        <w:pStyle w:val="ListParagraph"/>
        <w:ind w:left="1169" w:right="-120"/>
        <w:rPr>
          <w:sz w:val="32"/>
          <w:szCs w:val="32"/>
        </w:rPr>
      </w:pPr>
      <w:hyperlink r:id="rId20" w:anchor="gid=0" w:history="1">
        <w:r w:rsidR="00973D56" w:rsidRPr="00973D56">
          <w:rPr>
            <w:rStyle w:val="Hyperlink"/>
            <w:sz w:val="32"/>
            <w:szCs w:val="32"/>
          </w:rPr>
          <w:t>https://docs.google.com/spreadsheets/d/1CskkjWMneaMtR_WhCVt59yA8SBH4ANadpEfq2GkONGs/edit#gid=0</w:t>
        </w:r>
      </w:hyperlink>
    </w:p>
    <w:p w14:paraId="7AE71788" w14:textId="64AC8756" w:rsidR="00973D56" w:rsidRDefault="00973D56" w:rsidP="00645302">
      <w:pPr>
        <w:pStyle w:val="ListParagraph"/>
        <w:ind w:left="1169" w:right="-120"/>
        <w:rPr>
          <w:sz w:val="32"/>
          <w:szCs w:val="32"/>
        </w:rPr>
      </w:pPr>
    </w:p>
    <w:p w14:paraId="69E58591" w14:textId="5DD702B3" w:rsidR="00973D56" w:rsidRDefault="00973D56" w:rsidP="00645302">
      <w:pPr>
        <w:pStyle w:val="ListParagraph"/>
        <w:ind w:left="1169" w:right="-120"/>
        <w:rPr>
          <w:sz w:val="32"/>
          <w:szCs w:val="32"/>
        </w:rPr>
      </w:pPr>
      <w:r>
        <w:rPr>
          <w:sz w:val="32"/>
          <w:szCs w:val="32"/>
        </w:rPr>
        <w:t xml:space="preserve">Cindy </w:t>
      </w:r>
      <w:proofErr w:type="spellStart"/>
      <w:r>
        <w:rPr>
          <w:sz w:val="32"/>
          <w:szCs w:val="32"/>
        </w:rPr>
        <w:t>Baretto</w:t>
      </w:r>
      <w:proofErr w:type="spellEnd"/>
    </w:p>
    <w:p w14:paraId="1C8F6F1C" w14:textId="15C61E23" w:rsidR="00973D56" w:rsidRDefault="007B43C1" w:rsidP="00645302">
      <w:pPr>
        <w:pStyle w:val="ListParagraph"/>
        <w:ind w:left="1169" w:right="-120"/>
        <w:rPr>
          <w:sz w:val="32"/>
          <w:szCs w:val="32"/>
        </w:rPr>
      </w:pPr>
      <w:hyperlink r:id="rId21" w:anchor="gid=0" w:history="1">
        <w:r w:rsidR="00973D56" w:rsidRPr="00973D56">
          <w:rPr>
            <w:rStyle w:val="Hyperlink"/>
            <w:sz w:val="32"/>
            <w:szCs w:val="32"/>
          </w:rPr>
          <w:t>https://docs.google.com/spreadsheets/d/1-g8lnjbdaK39r2D34pP4s2w66cXZXjdSsrpz65_iFfc/edit#gid=0</w:t>
        </w:r>
      </w:hyperlink>
    </w:p>
    <w:p w14:paraId="0E197EF6" w14:textId="03284B15" w:rsidR="003B5874" w:rsidRDefault="003B5874" w:rsidP="00645302">
      <w:pPr>
        <w:pStyle w:val="ListParagraph"/>
        <w:ind w:left="1169" w:right="-120"/>
        <w:rPr>
          <w:sz w:val="32"/>
          <w:szCs w:val="32"/>
        </w:rPr>
      </w:pPr>
    </w:p>
    <w:p w14:paraId="3BD52272" w14:textId="69F0282A" w:rsidR="003B5874" w:rsidRDefault="003B5874" w:rsidP="00645302">
      <w:pPr>
        <w:pStyle w:val="ListParagraph"/>
        <w:ind w:left="1169" w:right="-120"/>
        <w:rPr>
          <w:sz w:val="32"/>
          <w:szCs w:val="32"/>
        </w:rPr>
      </w:pPr>
      <w:r>
        <w:rPr>
          <w:sz w:val="32"/>
          <w:szCs w:val="32"/>
        </w:rPr>
        <w:t>Apart from that I used to add the data from these sheets (attribute wise) on daily basis to another sheet to store it in collective manner. It contains the sheets of different sport.</w:t>
      </w:r>
    </w:p>
    <w:p w14:paraId="1135C8D5" w14:textId="57664102" w:rsidR="003B5874" w:rsidRDefault="003B5874" w:rsidP="00645302">
      <w:pPr>
        <w:pStyle w:val="ListParagraph"/>
        <w:ind w:left="1169" w:right="-120"/>
        <w:rPr>
          <w:sz w:val="32"/>
          <w:szCs w:val="32"/>
        </w:rPr>
      </w:pPr>
    </w:p>
    <w:p w14:paraId="08D8DB52" w14:textId="47BC43CF" w:rsidR="003B5874" w:rsidRDefault="003B5874" w:rsidP="00645302">
      <w:pPr>
        <w:pStyle w:val="ListParagraph"/>
        <w:ind w:left="1169" w:right="-120"/>
        <w:rPr>
          <w:sz w:val="32"/>
          <w:szCs w:val="32"/>
        </w:rPr>
      </w:pPr>
      <w:r>
        <w:rPr>
          <w:sz w:val="32"/>
          <w:szCs w:val="32"/>
        </w:rPr>
        <w:t>Link:</w:t>
      </w:r>
    </w:p>
    <w:p w14:paraId="7F2D41DB" w14:textId="7CEB7FAE" w:rsidR="003B5874" w:rsidRDefault="007B43C1" w:rsidP="00645302">
      <w:pPr>
        <w:ind w:left="1169" w:right="-120"/>
        <w:rPr>
          <w:sz w:val="32"/>
          <w:szCs w:val="32"/>
        </w:rPr>
      </w:pPr>
      <w:hyperlink r:id="rId22" w:anchor="gid=430671174" w:history="1">
        <w:r w:rsidR="000D3233" w:rsidRPr="006C6E01">
          <w:rPr>
            <w:rStyle w:val="Hyperlink"/>
            <w:sz w:val="32"/>
            <w:szCs w:val="32"/>
          </w:rPr>
          <w:t>https://docs.google.com/spreadsheets/d/1GMr41MAEswJgAbNx- 9sDbd70EE3f5EGvuWHtHWRNvqQ/edit?ts=5ef5b662#gid=430671174</w:t>
        </w:r>
      </w:hyperlink>
    </w:p>
    <w:p w14:paraId="0577797C" w14:textId="1B2EC959" w:rsidR="003B5874" w:rsidRDefault="003B5874" w:rsidP="00645302">
      <w:pPr>
        <w:ind w:left="1169" w:right="-120"/>
        <w:rPr>
          <w:sz w:val="32"/>
          <w:szCs w:val="32"/>
        </w:rPr>
      </w:pPr>
    </w:p>
    <w:p w14:paraId="5DDB8BAC" w14:textId="79B06383" w:rsidR="003B5874" w:rsidRDefault="003B5874" w:rsidP="00645302">
      <w:pPr>
        <w:ind w:left="1169" w:right="-120"/>
        <w:rPr>
          <w:sz w:val="32"/>
          <w:szCs w:val="32"/>
        </w:rPr>
      </w:pPr>
      <w:r>
        <w:rPr>
          <w:sz w:val="32"/>
          <w:szCs w:val="32"/>
        </w:rPr>
        <w:t>Also, I used to manage the daily progress sheet of the interns on a sheet.</w:t>
      </w:r>
    </w:p>
    <w:p w14:paraId="5F6231C4" w14:textId="00B6FF81" w:rsidR="003B5874" w:rsidRDefault="003B5874" w:rsidP="00645302">
      <w:pPr>
        <w:ind w:left="1169" w:right="-120"/>
        <w:rPr>
          <w:sz w:val="32"/>
          <w:szCs w:val="32"/>
        </w:rPr>
      </w:pPr>
      <w:r>
        <w:rPr>
          <w:sz w:val="32"/>
          <w:szCs w:val="32"/>
        </w:rPr>
        <w:t>Link:</w:t>
      </w:r>
    </w:p>
    <w:p w14:paraId="38728714" w14:textId="5E761AA1" w:rsidR="003B5874" w:rsidRDefault="007B43C1" w:rsidP="00645302">
      <w:pPr>
        <w:ind w:left="1169" w:right="-120"/>
        <w:rPr>
          <w:sz w:val="32"/>
          <w:szCs w:val="32"/>
        </w:rPr>
      </w:pPr>
      <w:hyperlink r:id="rId23" w:anchor="gid=0" w:history="1">
        <w:r w:rsidR="003B5874" w:rsidRPr="003B5874">
          <w:rPr>
            <w:rStyle w:val="Hyperlink"/>
            <w:sz w:val="32"/>
            <w:szCs w:val="32"/>
          </w:rPr>
          <w:t>https://docs.google.com/spreadsheets/d/13zQB5AdmOQ0_diMmlJlGBl8vjwGhcepp-J8MXDWGEsY/edit#gid=0</w:t>
        </w:r>
      </w:hyperlink>
    </w:p>
    <w:p w14:paraId="06151A79" w14:textId="04FC1A01" w:rsidR="001E6F4B" w:rsidRDefault="00EF7EFF" w:rsidP="00645302">
      <w:pPr>
        <w:ind w:left="1169" w:right="-120"/>
        <w:rPr>
          <w:sz w:val="32"/>
          <w:szCs w:val="32"/>
        </w:rPr>
      </w:pPr>
      <w:r w:rsidRPr="002B6593">
        <w:rPr>
          <w:noProof/>
          <w:lang w:val="en-AU" w:eastAsia="en-AU"/>
        </w:rPr>
        <w:lastRenderedPageBreak/>
        <mc:AlternateContent>
          <mc:Choice Requires="wps">
            <w:drawing>
              <wp:anchor distT="0" distB="0" distL="114300" distR="114300" simplePos="0" relativeHeight="251684864" behindDoc="1" locked="0" layoutInCell="1" allowOverlap="1" wp14:anchorId="2D51846C" wp14:editId="3F85A7B5">
                <wp:simplePos x="0" y="0"/>
                <wp:positionH relativeFrom="column">
                  <wp:posOffset>88001</wp:posOffset>
                </wp:positionH>
                <wp:positionV relativeFrom="paragraph">
                  <wp:posOffset>-127338</wp:posOffset>
                </wp:positionV>
                <wp:extent cx="6377049" cy="9025247"/>
                <wp:effectExtent l="0" t="0" r="5080" b="5080"/>
                <wp:wrapNone/>
                <wp:docPr id="12"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377049" cy="9025247"/>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7C21B46B" id="Shape" o:spid="_x0000_s1026" style="position:absolute;margin-left:6.95pt;margin-top:-10.05pt;width:502.15pt;height:710.6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188525,4512624;3188525,4512624;3188525,4512624;3188525,4512624" o:connectangles="0,90,180,270"/>
              </v:shape>
            </w:pict>
          </mc:Fallback>
        </mc:AlternateContent>
      </w:r>
    </w:p>
    <w:p w14:paraId="79F4D16A" w14:textId="77777777" w:rsidR="00EF7EFF" w:rsidRDefault="00EF7EFF" w:rsidP="00645302">
      <w:pPr>
        <w:ind w:left="1169" w:right="-120"/>
        <w:rPr>
          <w:sz w:val="32"/>
          <w:szCs w:val="32"/>
        </w:rPr>
      </w:pPr>
    </w:p>
    <w:p w14:paraId="474B1AAC" w14:textId="4012C6A5" w:rsidR="001E6F4B" w:rsidRDefault="001E6F4B" w:rsidP="00645302">
      <w:pPr>
        <w:ind w:left="1169" w:right="-120"/>
        <w:rPr>
          <w:sz w:val="32"/>
          <w:szCs w:val="32"/>
        </w:rPr>
      </w:pPr>
      <w:r>
        <w:rPr>
          <w:sz w:val="32"/>
          <w:szCs w:val="32"/>
        </w:rPr>
        <w:t xml:space="preserve">DOJO ANONYMOUS </w:t>
      </w:r>
    </w:p>
    <w:p w14:paraId="467C349C" w14:textId="1F4805DB" w:rsidR="001E6F4B" w:rsidRDefault="001E6F4B" w:rsidP="00645302">
      <w:pPr>
        <w:ind w:left="1169" w:right="-120"/>
        <w:rPr>
          <w:sz w:val="32"/>
          <w:szCs w:val="32"/>
        </w:rPr>
      </w:pPr>
    </w:p>
    <w:p w14:paraId="322BD312" w14:textId="6934EBE1" w:rsidR="001E6F4B" w:rsidRDefault="001E6F4B" w:rsidP="00645302">
      <w:pPr>
        <w:ind w:left="1169" w:right="-120"/>
        <w:rPr>
          <w:sz w:val="32"/>
          <w:szCs w:val="32"/>
        </w:rPr>
      </w:pPr>
      <w:r>
        <w:rPr>
          <w:sz w:val="32"/>
          <w:szCs w:val="32"/>
        </w:rPr>
        <w:t xml:space="preserve">Contains sheets of </w:t>
      </w:r>
      <w:proofErr w:type="spellStart"/>
      <w:r>
        <w:rPr>
          <w:sz w:val="32"/>
          <w:szCs w:val="32"/>
        </w:rPr>
        <w:t>Akshita</w:t>
      </w:r>
      <w:proofErr w:type="spellEnd"/>
      <w:r>
        <w:rPr>
          <w:sz w:val="32"/>
          <w:szCs w:val="32"/>
        </w:rPr>
        <w:t xml:space="preserve"> </w:t>
      </w:r>
      <w:proofErr w:type="gramStart"/>
      <w:r>
        <w:rPr>
          <w:sz w:val="32"/>
          <w:szCs w:val="32"/>
        </w:rPr>
        <w:t>Aggarwal(</w:t>
      </w:r>
      <w:proofErr w:type="gramEnd"/>
      <w:r>
        <w:rPr>
          <w:sz w:val="32"/>
          <w:szCs w:val="32"/>
        </w:rPr>
        <w:t xml:space="preserve">lost the interest), Shourya Pratap Bhadauriya(completion of internship duration), </w:t>
      </w:r>
      <w:proofErr w:type="spellStart"/>
      <w:r>
        <w:rPr>
          <w:sz w:val="32"/>
          <w:szCs w:val="32"/>
        </w:rPr>
        <w:t>Abhayjyot</w:t>
      </w:r>
      <w:proofErr w:type="spellEnd"/>
      <w:r>
        <w:rPr>
          <w:sz w:val="32"/>
          <w:szCs w:val="32"/>
        </w:rPr>
        <w:t xml:space="preserve"> Singh Grover(left in the midway), Rishabh </w:t>
      </w:r>
      <w:proofErr w:type="spellStart"/>
      <w:r>
        <w:rPr>
          <w:sz w:val="32"/>
          <w:szCs w:val="32"/>
        </w:rPr>
        <w:t>Ralli</w:t>
      </w:r>
      <w:proofErr w:type="spellEnd"/>
      <w:r w:rsidR="00844C98">
        <w:rPr>
          <w:sz w:val="32"/>
          <w:szCs w:val="32"/>
        </w:rPr>
        <w:t xml:space="preserve"> (inducted for Machine Learning department, data collection is assigned as the beginning task)</w:t>
      </w:r>
    </w:p>
    <w:p w14:paraId="0ABC04CD" w14:textId="439AFC81" w:rsidR="001E6F4B" w:rsidRDefault="001E6F4B" w:rsidP="00645302">
      <w:pPr>
        <w:ind w:left="1169" w:right="-120"/>
        <w:rPr>
          <w:sz w:val="32"/>
          <w:szCs w:val="32"/>
        </w:rPr>
      </w:pPr>
    </w:p>
    <w:p w14:paraId="22B192DE" w14:textId="5F77B4E5" w:rsidR="001E6F4B" w:rsidRDefault="001E6F4B" w:rsidP="00645302">
      <w:pPr>
        <w:ind w:left="1169" w:right="-120"/>
        <w:rPr>
          <w:sz w:val="32"/>
          <w:szCs w:val="32"/>
        </w:rPr>
      </w:pPr>
      <w:r>
        <w:rPr>
          <w:sz w:val="32"/>
          <w:szCs w:val="32"/>
        </w:rPr>
        <w:t>Some of the data collection has occurred in this page. Reason behind this is some of the interns used to left in the meanwhile because of their personal reasons like laptop issue, unavailability, lost the interest, completion of internship tenure. So, their dataset is properly managed in one sheet and updated the same in the main sheet.</w:t>
      </w:r>
    </w:p>
    <w:p w14:paraId="7D297730" w14:textId="5DD3ADF3" w:rsidR="001E6F4B" w:rsidRDefault="001E6F4B" w:rsidP="00645302">
      <w:pPr>
        <w:ind w:left="1169" w:right="-120"/>
        <w:rPr>
          <w:sz w:val="32"/>
          <w:szCs w:val="32"/>
        </w:rPr>
      </w:pPr>
    </w:p>
    <w:p w14:paraId="1B672A1F" w14:textId="0150843F" w:rsidR="001E6F4B" w:rsidRDefault="001E6F4B" w:rsidP="00645302">
      <w:pPr>
        <w:ind w:left="1169" w:right="-120"/>
        <w:rPr>
          <w:sz w:val="32"/>
          <w:szCs w:val="32"/>
        </w:rPr>
      </w:pPr>
      <w:r>
        <w:rPr>
          <w:sz w:val="32"/>
          <w:szCs w:val="32"/>
        </w:rPr>
        <w:t>Link:</w:t>
      </w:r>
    </w:p>
    <w:p w14:paraId="08EE1A3D" w14:textId="0E9EBE47" w:rsidR="001E6F4B" w:rsidRDefault="007B43C1" w:rsidP="00645302">
      <w:pPr>
        <w:ind w:left="1169" w:right="-120"/>
        <w:rPr>
          <w:sz w:val="32"/>
          <w:szCs w:val="32"/>
        </w:rPr>
      </w:pPr>
      <w:hyperlink r:id="rId24" w:anchor="gid=0" w:history="1">
        <w:r w:rsidR="001E6F4B" w:rsidRPr="001E6F4B">
          <w:rPr>
            <w:rStyle w:val="Hyperlink"/>
            <w:sz w:val="32"/>
            <w:szCs w:val="32"/>
          </w:rPr>
          <w:t>https://docs.google.com/spreadsheets/d/12AdBTPRCWlnudVXgCtKrLztFhmLr2K-cJJ7d5OhRTz4/edit#gid=0</w:t>
        </w:r>
      </w:hyperlink>
    </w:p>
    <w:p w14:paraId="6DC12C4E" w14:textId="26CD8B46" w:rsidR="00CB5FA2" w:rsidRDefault="00CB5FA2" w:rsidP="00645302">
      <w:pPr>
        <w:ind w:left="1169" w:right="-120"/>
        <w:rPr>
          <w:sz w:val="32"/>
          <w:szCs w:val="32"/>
        </w:rPr>
      </w:pPr>
    </w:p>
    <w:p w14:paraId="3664B54D" w14:textId="340F94D9" w:rsidR="00CB5FA2" w:rsidRPr="00EF7EFF" w:rsidRDefault="00CB5FA2" w:rsidP="00EF7EFF">
      <w:pPr>
        <w:pStyle w:val="ListParagraph"/>
        <w:numPr>
          <w:ilvl w:val="0"/>
          <w:numId w:val="3"/>
        </w:numPr>
        <w:ind w:right="-120"/>
        <w:rPr>
          <w:b/>
          <w:bCs/>
          <w:sz w:val="32"/>
          <w:szCs w:val="32"/>
        </w:rPr>
      </w:pPr>
      <w:r w:rsidRPr="00EF7EFF">
        <w:rPr>
          <w:b/>
          <w:bCs/>
          <w:sz w:val="32"/>
          <w:szCs w:val="32"/>
        </w:rPr>
        <w:t>Task completed by me (apart from the management):</w:t>
      </w:r>
    </w:p>
    <w:p w14:paraId="43E5E653" w14:textId="65C1DD02" w:rsidR="00CB5FA2" w:rsidRDefault="00CB5FA2" w:rsidP="00645302">
      <w:pPr>
        <w:pStyle w:val="ListParagraph"/>
        <w:ind w:left="1169" w:right="-120"/>
        <w:rPr>
          <w:b/>
          <w:bCs/>
          <w:sz w:val="32"/>
          <w:szCs w:val="32"/>
        </w:rPr>
      </w:pPr>
    </w:p>
    <w:p w14:paraId="138FB7BA" w14:textId="6532BDEA" w:rsidR="006C6145" w:rsidRDefault="00CB5FA2" w:rsidP="006C6145">
      <w:pPr>
        <w:pStyle w:val="ListParagraph"/>
        <w:numPr>
          <w:ilvl w:val="0"/>
          <w:numId w:val="8"/>
        </w:numPr>
        <w:ind w:right="21"/>
        <w:rPr>
          <w:sz w:val="32"/>
          <w:szCs w:val="32"/>
        </w:rPr>
      </w:pPr>
      <w:r>
        <w:rPr>
          <w:sz w:val="32"/>
          <w:szCs w:val="32"/>
        </w:rPr>
        <w:t xml:space="preserve">I have scrapped the data related to turfs from different websites, some of which are suggested by my superiors and others are surfed by me. After scrapping the data, there was irregularities, so I properly managed them with the help of </w:t>
      </w:r>
      <w:proofErr w:type="gramStart"/>
      <w:r>
        <w:rPr>
          <w:sz w:val="32"/>
          <w:szCs w:val="32"/>
        </w:rPr>
        <w:t>my</w:t>
      </w:r>
      <w:proofErr w:type="gramEnd"/>
      <w:r>
        <w:rPr>
          <w:sz w:val="32"/>
          <w:szCs w:val="32"/>
        </w:rPr>
        <w:t xml:space="preserve"> </w:t>
      </w:r>
    </w:p>
    <w:p w14:paraId="7C4802C5" w14:textId="5C247A18" w:rsidR="006C6145" w:rsidRDefault="006C6145" w:rsidP="006C6145">
      <w:pPr>
        <w:pStyle w:val="ListParagraph"/>
        <w:ind w:left="1889" w:right="21"/>
        <w:rPr>
          <w:sz w:val="32"/>
          <w:szCs w:val="32"/>
        </w:rPr>
      </w:pPr>
    </w:p>
    <w:p w14:paraId="06B72ACC" w14:textId="48477C51" w:rsidR="006C6145" w:rsidRDefault="006C6145" w:rsidP="006C6145">
      <w:pPr>
        <w:pStyle w:val="ListParagraph"/>
        <w:ind w:left="1889" w:right="21"/>
        <w:rPr>
          <w:sz w:val="32"/>
          <w:szCs w:val="32"/>
        </w:rPr>
      </w:pPr>
    </w:p>
    <w:p w14:paraId="59489447" w14:textId="63DE8A72" w:rsidR="00CB5FA2" w:rsidRPr="006C6145" w:rsidRDefault="00CB5FA2" w:rsidP="006C6145">
      <w:pPr>
        <w:pStyle w:val="ListParagraph"/>
        <w:numPr>
          <w:ilvl w:val="0"/>
          <w:numId w:val="8"/>
        </w:numPr>
        <w:ind w:right="21"/>
        <w:rPr>
          <w:sz w:val="32"/>
          <w:szCs w:val="32"/>
        </w:rPr>
      </w:pPr>
      <w:r>
        <w:rPr>
          <w:sz w:val="32"/>
          <w:szCs w:val="32"/>
        </w:rPr>
        <w:t>i</w:t>
      </w:r>
      <w:r w:rsidRPr="006C6145">
        <w:rPr>
          <w:sz w:val="32"/>
          <w:szCs w:val="32"/>
        </w:rPr>
        <w:t>nterns and update the same in the below sheet named as “Turf Organized data”.</w:t>
      </w:r>
    </w:p>
    <w:p w14:paraId="0D1C69CB" w14:textId="77777777" w:rsidR="00EF7EFF" w:rsidRDefault="00EF7EFF" w:rsidP="00645302">
      <w:pPr>
        <w:ind w:right="21"/>
        <w:rPr>
          <w:sz w:val="32"/>
          <w:szCs w:val="32"/>
        </w:rPr>
      </w:pPr>
      <w:r>
        <w:rPr>
          <w:sz w:val="32"/>
          <w:szCs w:val="32"/>
        </w:rPr>
        <w:t xml:space="preserve">              </w:t>
      </w:r>
    </w:p>
    <w:p w14:paraId="1C89BEA6" w14:textId="6F9D6277" w:rsidR="00CB5FA2" w:rsidRPr="00CB5FA2" w:rsidRDefault="00EF7EFF" w:rsidP="00645302">
      <w:pPr>
        <w:ind w:right="21"/>
        <w:rPr>
          <w:sz w:val="32"/>
          <w:szCs w:val="32"/>
        </w:rPr>
      </w:pPr>
      <w:r>
        <w:rPr>
          <w:sz w:val="32"/>
          <w:szCs w:val="32"/>
        </w:rPr>
        <w:t xml:space="preserve">             </w:t>
      </w:r>
      <w:r w:rsidR="00CB5FA2" w:rsidRPr="00CB5FA2">
        <w:rPr>
          <w:sz w:val="32"/>
          <w:szCs w:val="32"/>
        </w:rPr>
        <w:t>Link:</w:t>
      </w:r>
    </w:p>
    <w:p w14:paraId="66CFC41E" w14:textId="0C92E605" w:rsidR="00CB5FA2" w:rsidRDefault="007B43C1" w:rsidP="00645302">
      <w:pPr>
        <w:pStyle w:val="ListParagraph"/>
        <w:ind w:left="1169" w:right="21"/>
        <w:rPr>
          <w:sz w:val="32"/>
          <w:szCs w:val="32"/>
        </w:rPr>
      </w:pPr>
      <w:hyperlink r:id="rId25" w:anchor="gid=694484851" w:history="1">
        <w:r w:rsidR="00CB5FA2" w:rsidRPr="00CB5FA2">
          <w:rPr>
            <w:rStyle w:val="Hyperlink"/>
            <w:sz w:val="32"/>
            <w:szCs w:val="32"/>
          </w:rPr>
          <w:t>https://docs.google.com/spreadsheets/d/1FE5ndWX3HIbq_oHPEZaE16tHQaY8EGoO3eYTuAoHl-s/edit?ts=5f0bfada#gid=694484851</w:t>
        </w:r>
      </w:hyperlink>
    </w:p>
    <w:p w14:paraId="3F21A9EF" w14:textId="524B2C19" w:rsidR="00CB5FA2" w:rsidRDefault="00CB5FA2" w:rsidP="00645302">
      <w:pPr>
        <w:pStyle w:val="ListParagraph"/>
        <w:ind w:left="1169" w:right="21"/>
        <w:rPr>
          <w:sz w:val="32"/>
          <w:szCs w:val="32"/>
        </w:rPr>
      </w:pPr>
    </w:p>
    <w:p w14:paraId="27E82F06" w14:textId="434EDFA7" w:rsidR="00EF7EFF" w:rsidRDefault="00EF7EFF" w:rsidP="00EF7EFF">
      <w:pPr>
        <w:pStyle w:val="ListParagraph"/>
        <w:ind w:left="1889" w:right="21"/>
        <w:rPr>
          <w:sz w:val="32"/>
          <w:szCs w:val="32"/>
          <w:u w:val="single"/>
        </w:rPr>
      </w:pPr>
      <w:r w:rsidRPr="002B6593">
        <w:rPr>
          <w:noProof/>
          <w:lang w:val="en-AU" w:eastAsia="en-AU"/>
        </w:rPr>
        <w:lastRenderedPageBreak/>
        <mc:AlternateContent>
          <mc:Choice Requires="wps">
            <w:drawing>
              <wp:anchor distT="0" distB="0" distL="114300" distR="114300" simplePos="0" relativeHeight="251686912" behindDoc="1" locked="0" layoutInCell="1" allowOverlap="1" wp14:anchorId="4A2EAE94" wp14:editId="3838E580">
                <wp:simplePos x="0" y="0"/>
                <wp:positionH relativeFrom="column">
                  <wp:posOffset>147378</wp:posOffset>
                </wp:positionH>
                <wp:positionV relativeFrom="paragraph">
                  <wp:posOffset>-162964</wp:posOffset>
                </wp:positionV>
                <wp:extent cx="6329045" cy="9036784"/>
                <wp:effectExtent l="0" t="0" r="0" b="0"/>
                <wp:wrapNone/>
                <wp:docPr id="1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329045" cy="9036784"/>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3B266096" id="Shape" o:spid="_x0000_s1026" style="position:absolute;margin-left:11.6pt;margin-top:-12.85pt;width:498.35pt;height:711.5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164523,4518392;3164523,4518392;3164523,4518392;3164523,4518392" o:connectangles="0,90,180,270"/>
              </v:shape>
            </w:pict>
          </mc:Fallback>
        </mc:AlternateContent>
      </w:r>
    </w:p>
    <w:p w14:paraId="4550B4C1" w14:textId="77777777" w:rsidR="00EF7EFF" w:rsidRDefault="00EF7EFF" w:rsidP="00EF7EFF">
      <w:pPr>
        <w:pStyle w:val="ListParagraph"/>
        <w:ind w:left="1889" w:right="21"/>
        <w:rPr>
          <w:sz w:val="32"/>
          <w:szCs w:val="32"/>
          <w:u w:val="single"/>
        </w:rPr>
      </w:pPr>
    </w:p>
    <w:p w14:paraId="37F4F66A" w14:textId="121B7B1E" w:rsidR="00CB5FA2" w:rsidRPr="0047553A" w:rsidRDefault="00CB5FA2" w:rsidP="00645302">
      <w:pPr>
        <w:pStyle w:val="ListParagraph"/>
        <w:numPr>
          <w:ilvl w:val="0"/>
          <w:numId w:val="8"/>
        </w:numPr>
        <w:ind w:right="21"/>
        <w:rPr>
          <w:sz w:val="32"/>
          <w:szCs w:val="32"/>
          <w:u w:val="single"/>
        </w:rPr>
      </w:pPr>
      <w:r w:rsidRPr="0047553A">
        <w:rPr>
          <w:sz w:val="32"/>
          <w:szCs w:val="32"/>
          <w:u w:val="single"/>
        </w:rPr>
        <w:t>OPENING OF CLUBS PREDICTIVE ANALYSIS</w:t>
      </w:r>
    </w:p>
    <w:p w14:paraId="26E9B4D3" w14:textId="60C4E092" w:rsidR="00CB5FA2" w:rsidRDefault="00CB5FA2" w:rsidP="00645302">
      <w:pPr>
        <w:pStyle w:val="ListParagraph"/>
        <w:ind w:left="1889" w:right="21"/>
        <w:rPr>
          <w:sz w:val="32"/>
          <w:szCs w:val="32"/>
        </w:rPr>
      </w:pPr>
    </w:p>
    <w:p w14:paraId="62DE0A9F" w14:textId="5F51E77E" w:rsidR="00645302" w:rsidRDefault="00CB5FA2" w:rsidP="00645302">
      <w:pPr>
        <w:pStyle w:val="ListParagraph"/>
        <w:ind w:left="1889" w:right="21"/>
        <w:rPr>
          <w:sz w:val="32"/>
          <w:szCs w:val="32"/>
        </w:rPr>
      </w:pPr>
      <w:r>
        <w:rPr>
          <w:sz w:val="32"/>
          <w:szCs w:val="32"/>
        </w:rPr>
        <w:t xml:space="preserve">CORONA </w:t>
      </w:r>
      <w:r w:rsidR="00777693">
        <w:rPr>
          <w:sz w:val="32"/>
          <w:szCs w:val="32"/>
        </w:rPr>
        <w:t>i</w:t>
      </w:r>
      <w:r>
        <w:rPr>
          <w:sz w:val="32"/>
          <w:szCs w:val="32"/>
        </w:rPr>
        <w:t>s prevailing everywhere and this has changed the scenario of market. Even sports dependent industries too</w:t>
      </w:r>
      <w:r w:rsidR="00645302">
        <w:rPr>
          <w:sz w:val="32"/>
          <w:szCs w:val="32"/>
        </w:rPr>
        <w:t xml:space="preserve"> </w:t>
      </w:r>
      <w:r w:rsidR="00777693">
        <w:rPr>
          <w:sz w:val="32"/>
          <w:szCs w:val="32"/>
        </w:rPr>
        <w:t>are badly affected to it. Through the above analysis, I had predicted the most probable states that will allow the reopening of clubs. This prediction was totally dependent on CORONA cases, norms of the government,</w:t>
      </w:r>
      <w:r w:rsidR="00645302">
        <w:rPr>
          <w:sz w:val="32"/>
          <w:szCs w:val="32"/>
        </w:rPr>
        <w:t xml:space="preserve"> population and population density etc.</w:t>
      </w:r>
    </w:p>
    <w:p w14:paraId="1F01A99E" w14:textId="0C61C67C" w:rsidR="00645302" w:rsidRDefault="00645302" w:rsidP="00645302">
      <w:pPr>
        <w:pStyle w:val="ListParagraph"/>
        <w:ind w:left="1889" w:right="21"/>
        <w:rPr>
          <w:sz w:val="32"/>
          <w:szCs w:val="32"/>
        </w:rPr>
      </w:pPr>
      <w:r>
        <w:rPr>
          <w:sz w:val="32"/>
          <w:szCs w:val="32"/>
        </w:rPr>
        <w:t>I had submitted this report to the superiors in the form of word file.</w:t>
      </w:r>
    </w:p>
    <w:p w14:paraId="263D2666" w14:textId="22874E3D" w:rsidR="00645302" w:rsidRDefault="00645302" w:rsidP="00645302">
      <w:pPr>
        <w:pStyle w:val="ListParagraph"/>
        <w:ind w:left="1889" w:right="21"/>
        <w:rPr>
          <w:sz w:val="32"/>
          <w:szCs w:val="32"/>
        </w:rPr>
      </w:pPr>
    </w:p>
    <w:p w14:paraId="21BEA9D4" w14:textId="577E8FA7" w:rsidR="00645302" w:rsidRPr="0047553A" w:rsidRDefault="0022555F" w:rsidP="00645302">
      <w:pPr>
        <w:pStyle w:val="ListParagraph"/>
        <w:numPr>
          <w:ilvl w:val="0"/>
          <w:numId w:val="8"/>
        </w:numPr>
        <w:ind w:right="21"/>
        <w:rPr>
          <w:sz w:val="32"/>
          <w:szCs w:val="32"/>
          <w:u w:val="single"/>
        </w:rPr>
      </w:pPr>
      <w:r w:rsidRPr="0047553A">
        <w:rPr>
          <w:sz w:val="32"/>
          <w:szCs w:val="32"/>
          <w:u w:val="single"/>
        </w:rPr>
        <w:t>OLYMPIC DATASET ANALYSIS</w:t>
      </w:r>
    </w:p>
    <w:p w14:paraId="0706D727" w14:textId="506B1789" w:rsidR="0022555F" w:rsidRDefault="0022555F" w:rsidP="0022555F">
      <w:pPr>
        <w:pStyle w:val="ListParagraph"/>
        <w:ind w:left="1889" w:right="21"/>
        <w:rPr>
          <w:sz w:val="32"/>
          <w:szCs w:val="32"/>
        </w:rPr>
      </w:pPr>
    </w:p>
    <w:p w14:paraId="40EB9AC6" w14:textId="68A5ACD6" w:rsidR="0022555F" w:rsidRDefault="0022555F" w:rsidP="0022555F">
      <w:pPr>
        <w:pStyle w:val="ListParagraph"/>
        <w:ind w:left="1889" w:right="21"/>
        <w:rPr>
          <w:sz w:val="32"/>
          <w:szCs w:val="32"/>
        </w:rPr>
      </w:pPr>
      <w:r>
        <w:rPr>
          <w:sz w:val="32"/>
          <w:szCs w:val="32"/>
        </w:rPr>
        <w:t xml:space="preserve">Olympic datasets are analyzed specifically for India, to get the answer of some important questions that includes: </w:t>
      </w:r>
    </w:p>
    <w:p w14:paraId="515D8E31" w14:textId="5A8FE18F" w:rsidR="0022555F" w:rsidRDefault="0022555F" w:rsidP="0022555F">
      <w:pPr>
        <w:pStyle w:val="ListParagraph"/>
        <w:ind w:left="1889" w:right="21"/>
        <w:rPr>
          <w:sz w:val="32"/>
          <w:szCs w:val="32"/>
        </w:rPr>
      </w:pPr>
    </w:p>
    <w:p w14:paraId="2D55A5D4" w14:textId="27BE08F4" w:rsidR="0022555F" w:rsidRDefault="0022555F" w:rsidP="0022555F">
      <w:pPr>
        <w:pStyle w:val="ListParagraph"/>
        <w:numPr>
          <w:ilvl w:val="0"/>
          <w:numId w:val="9"/>
        </w:numPr>
        <w:ind w:right="21"/>
        <w:rPr>
          <w:sz w:val="32"/>
          <w:szCs w:val="32"/>
        </w:rPr>
      </w:pPr>
      <w:r>
        <w:rPr>
          <w:sz w:val="32"/>
          <w:szCs w:val="32"/>
        </w:rPr>
        <w:t>Which sports has bragged largest medals?</w:t>
      </w:r>
    </w:p>
    <w:p w14:paraId="285018B2" w14:textId="15E8212E" w:rsidR="00EC26F7" w:rsidRDefault="00EC26F7" w:rsidP="00EC26F7">
      <w:pPr>
        <w:pStyle w:val="ListParagraph"/>
        <w:ind w:left="2609" w:right="21"/>
        <w:rPr>
          <w:sz w:val="32"/>
          <w:szCs w:val="32"/>
        </w:rPr>
      </w:pPr>
    </w:p>
    <w:p w14:paraId="060C1746" w14:textId="3B89FAE5" w:rsidR="00EC26F7" w:rsidRDefault="00EC26F7" w:rsidP="00EC26F7">
      <w:pPr>
        <w:pStyle w:val="ListParagraph"/>
        <w:ind w:left="2609" w:right="21"/>
        <w:rPr>
          <w:sz w:val="32"/>
          <w:szCs w:val="32"/>
        </w:rPr>
      </w:pPr>
    </w:p>
    <w:p w14:paraId="406A47B1" w14:textId="537A8EEB" w:rsidR="0022555F" w:rsidRDefault="0022555F" w:rsidP="0022555F">
      <w:pPr>
        <w:pStyle w:val="ListParagraph"/>
        <w:numPr>
          <w:ilvl w:val="0"/>
          <w:numId w:val="9"/>
        </w:numPr>
        <w:ind w:right="21"/>
        <w:rPr>
          <w:sz w:val="32"/>
          <w:szCs w:val="32"/>
        </w:rPr>
      </w:pPr>
      <w:r>
        <w:rPr>
          <w:sz w:val="32"/>
          <w:szCs w:val="32"/>
        </w:rPr>
        <w:t>In which sport, highest number of athletes are participating?</w:t>
      </w:r>
    </w:p>
    <w:p w14:paraId="063D1C06" w14:textId="1DE1A19B" w:rsidR="0022555F" w:rsidRDefault="0022555F" w:rsidP="0022555F">
      <w:pPr>
        <w:ind w:right="21"/>
        <w:rPr>
          <w:sz w:val="32"/>
          <w:szCs w:val="32"/>
        </w:rPr>
      </w:pPr>
      <w:r>
        <w:rPr>
          <w:sz w:val="32"/>
          <w:szCs w:val="32"/>
        </w:rPr>
        <w:t xml:space="preserve">                       Above questions can help us to build the strategy to focus.</w:t>
      </w:r>
    </w:p>
    <w:p w14:paraId="74017605" w14:textId="0C2DED6E" w:rsidR="0022555F" w:rsidRDefault="0022555F" w:rsidP="0022555F">
      <w:pPr>
        <w:ind w:right="21"/>
        <w:rPr>
          <w:sz w:val="32"/>
          <w:szCs w:val="32"/>
        </w:rPr>
      </w:pPr>
      <w:r>
        <w:rPr>
          <w:sz w:val="32"/>
          <w:szCs w:val="32"/>
        </w:rPr>
        <w:t xml:space="preserve">                   </w:t>
      </w:r>
    </w:p>
    <w:p w14:paraId="58FA5C71" w14:textId="143DAB88" w:rsidR="0022555F" w:rsidRDefault="0022555F" w:rsidP="0022555F">
      <w:pPr>
        <w:pStyle w:val="ListParagraph"/>
        <w:numPr>
          <w:ilvl w:val="0"/>
          <w:numId w:val="8"/>
        </w:numPr>
        <w:ind w:right="21"/>
        <w:rPr>
          <w:sz w:val="32"/>
          <w:szCs w:val="32"/>
        </w:rPr>
      </w:pPr>
      <w:r>
        <w:rPr>
          <w:sz w:val="32"/>
          <w:szCs w:val="32"/>
        </w:rPr>
        <w:t>Analysis are performed time to time to answer the questions of superiors as well as for my personal development of strategy.</w:t>
      </w:r>
    </w:p>
    <w:p w14:paraId="0491D36B" w14:textId="2B4B5985" w:rsidR="0022555F" w:rsidRDefault="0022555F" w:rsidP="0022555F">
      <w:pPr>
        <w:pStyle w:val="ListParagraph"/>
        <w:ind w:left="1889" w:right="21"/>
        <w:rPr>
          <w:sz w:val="32"/>
          <w:szCs w:val="32"/>
        </w:rPr>
      </w:pPr>
    </w:p>
    <w:p w14:paraId="49C1F02B" w14:textId="303A6A37" w:rsidR="0022555F" w:rsidRDefault="00670969" w:rsidP="0022555F">
      <w:pPr>
        <w:pStyle w:val="ListParagraph"/>
        <w:ind w:left="1889" w:right="21"/>
        <w:rPr>
          <w:sz w:val="32"/>
          <w:szCs w:val="32"/>
        </w:rPr>
      </w:pPr>
      <w:r>
        <w:rPr>
          <w:sz w:val="32"/>
          <w:szCs w:val="32"/>
        </w:rPr>
        <w:t>Some of the major a</w:t>
      </w:r>
      <w:r w:rsidR="0022555F">
        <w:rPr>
          <w:sz w:val="32"/>
          <w:szCs w:val="32"/>
        </w:rPr>
        <w:t>nalysis subjects are:</w:t>
      </w:r>
    </w:p>
    <w:p w14:paraId="4C983CB0" w14:textId="5D9DFBAE" w:rsidR="0022555F" w:rsidRDefault="0022555F" w:rsidP="0022555F">
      <w:pPr>
        <w:pStyle w:val="ListParagraph"/>
        <w:ind w:left="1889" w:right="21"/>
        <w:rPr>
          <w:sz w:val="32"/>
          <w:szCs w:val="32"/>
        </w:rPr>
      </w:pPr>
    </w:p>
    <w:p w14:paraId="1651B95D" w14:textId="3EFE05C1" w:rsidR="0022555F" w:rsidRDefault="0022555F" w:rsidP="0022555F">
      <w:pPr>
        <w:pStyle w:val="ListParagraph"/>
        <w:numPr>
          <w:ilvl w:val="0"/>
          <w:numId w:val="10"/>
        </w:numPr>
        <w:ind w:right="21"/>
        <w:rPr>
          <w:sz w:val="32"/>
          <w:szCs w:val="32"/>
        </w:rPr>
      </w:pPr>
      <w:r>
        <w:rPr>
          <w:sz w:val="32"/>
          <w:szCs w:val="32"/>
        </w:rPr>
        <w:t>State wise famous cities of India and how many of them are already present in our sheet?</w:t>
      </w:r>
    </w:p>
    <w:p w14:paraId="7204F05B" w14:textId="371045A0" w:rsidR="0022555F" w:rsidRDefault="0022555F" w:rsidP="0022555F">
      <w:pPr>
        <w:pStyle w:val="ListParagraph"/>
        <w:numPr>
          <w:ilvl w:val="0"/>
          <w:numId w:val="10"/>
        </w:numPr>
        <w:ind w:right="21"/>
        <w:rPr>
          <w:sz w:val="32"/>
          <w:szCs w:val="32"/>
        </w:rPr>
      </w:pPr>
      <w:r>
        <w:rPr>
          <w:sz w:val="32"/>
          <w:szCs w:val="32"/>
        </w:rPr>
        <w:t>Excel sheet having all the sports but the clubs/classes/academy should only be from South Region.</w:t>
      </w:r>
    </w:p>
    <w:p w14:paraId="1E39574D" w14:textId="639369DD" w:rsidR="0097688C" w:rsidRDefault="0097688C" w:rsidP="0097688C">
      <w:pPr>
        <w:pStyle w:val="ListParagraph"/>
        <w:ind w:left="2609" w:right="21"/>
        <w:rPr>
          <w:sz w:val="32"/>
          <w:szCs w:val="32"/>
        </w:rPr>
      </w:pPr>
      <w:r w:rsidRPr="002B6593">
        <w:rPr>
          <w:noProof/>
          <w:lang w:val="en-AU" w:eastAsia="en-AU"/>
        </w:rPr>
        <w:lastRenderedPageBreak/>
        <mc:AlternateContent>
          <mc:Choice Requires="wps">
            <w:drawing>
              <wp:anchor distT="0" distB="0" distL="114300" distR="114300" simplePos="0" relativeHeight="251688960" behindDoc="1" locked="0" layoutInCell="1" allowOverlap="1" wp14:anchorId="682E2198" wp14:editId="37124889">
                <wp:simplePos x="0" y="0"/>
                <wp:positionH relativeFrom="column">
                  <wp:posOffset>159253</wp:posOffset>
                </wp:positionH>
                <wp:positionV relativeFrom="paragraph">
                  <wp:posOffset>-127338</wp:posOffset>
                </wp:positionV>
                <wp:extent cx="6198920" cy="8977745"/>
                <wp:effectExtent l="0" t="0" r="0" b="0"/>
                <wp:wrapNone/>
                <wp:docPr id="14"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198920" cy="8977745"/>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205A9DEA" id="Shape" o:spid="_x0000_s1026" style="position:absolute;margin-left:12.55pt;margin-top:-10.05pt;width:488.1pt;height:706.9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099460,4488873;3099460,4488873;3099460,4488873;3099460,4488873" o:connectangles="0,90,180,270"/>
              </v:shape>
            </w:pict>
          </mc:Fallback>
        </mc:AlternateContent>
      </w:r>
    </w:p>
    <w:p w14:paraId="06E9B20E" w14:textId="34D03146" w:rsidR="0097688C" w:rsidRDefault="0097688C" w:rsidP="0097688C">
      <w:pPr>
        <w:pStyle w:val="ListParagraph"/>
        <w:ind w:left="2609" w:right="21"/>
        <w:rPr>
          <w:sz w:val="32"/>
          <w:szCs w:val="32"/>
        </w:rPr>
      </w:pPr>
    </w:p>
    <w:p w14:paraId="548D0B5F" w14:textId="11B4E3CA" w:rsidR="0022555F" w:rsidRDefault="0022555F" w:rsidP="0022555F">
      <w:pPr>
        <w:pStyle w:val="ListParagraph"/>
        <w:numPr>
          <w:ilvl w:val="0"/>
          <w:numId w:val="10"/>
        </w:numPr>
        <w:ind w:right="21"/>
        <w:rPr>
          <w:sz w:val="32"/>
          <w:szCs w:val="32"/>
        </w:rPr>
      </w:pPr>
      <w:r>
        <w:rPr>
          <w:sz w:val="32"/>
          <w:szCs w:val="32"/>
        </w:rPr>
        <w:t>Number of clubs we have till so far city/state wise.</w:t>
      </w:r>
    </w:p>
    <w:p w14:paraId="0C7CB8E2" w14:textId="57033AB3" w:rsidR="0022555F" w:rsidRDefault="0022555F" w:rsidP="0022555F">
      <w:pPr>
        <w:pStyle w:val="ListParagraph"/>
        <w:numPr>
          <w:ilvl w:val="0"/>
          <w:numId w:val="10"/>
        </w:numPr>
        <w:ind w:right="21"/>
        <w:rPr>
          <w:sz w:val="32"/>
          <w:szCs w:val="32"/>
        </w:rPr>
      </w:pPr>
      <w:r>
        <w:rPr>
          <w:sz w:val="32"/>
          <w:szCs w:val="32"/>
        </w:rPr>
        <w:t>Datasheet containing the datasets having no contact details either email/ contact number/ fax number.</w:t>
      </w:r>
    </w:p>
    <w:p w14:paraId="4481243A" w14:textId="2F6B1F76" w:rsidR="00670969" w:rsidRDefault="00670969" w:rsidP="0022555F">
      <w:pPr>
        <w:pStyle w:val="ListParagraph"/>
        <w:numPr>
          <w:ilvl w:val="0"/>
          <w:numId w:val="10"/>
        </w:numPr>
        <w:ind w:right="21"/>
        <w:rPr>
          <w:sz w:val="32"/>
          <w:szCs w:val="32"/>
        </w:rPr>
      </w:pPr>
      <w:r>
        <w:rPr>
          <w:sz w:val="32"/>
          <w:szCs w:val="32"/>
        </w:rPr>
        <w:t>Sport wise analysis of total number of data till date.</w:t>
      </w:r>
    </w:p>
    <w:p w14:paraId="29130E1E" w14:textId="23B5D95E" w:rsidR="00670969" w:rsidRDefault="00670969" w:rsidP="00670969">
      <w:pPr>
        <w:ind w:right="21"/>
        <w:rPr>
          <w:sz w:val="32"/>
          <w:szCs w:val="32"/>
        </w:rPr>
      </w:pPr>
    </w:p>
    <w:p w14:paraId="00CD9B94" w14:textId="2DE5EE96" w:rsidR="00670969" w:rsidRPr="0047553A" w:rsidRDefault="00670969" w:rsidP="00670969">
      <w:pPr>
        <w:pStyle w:val="ListParagraph"/>
        <w:numPr>
          <w:ilvl w:val="0"/>
          <w:numId w:val="8"/>
        </w:numPr>
        <w:ind w:right="21"/>
        <w:rPr>
          <w:sz w:val="32"/>
          <w:szCs w:val="32"/>
          <w:u w:val="single"/>
        </w:rPr>
      </w:pPr>
      <w:r w:rsidRPr="0047553A">
        <w:rPr>
          <w:sz w:val="32"/>
          <w:szCs w:val="32"/>
          <w:u w:val="single"/>
        </w:rPr>
        <w:t>DOJO PLAYBOOK FOR DATA ANALYSIS TEAM</w:t>
      </w:r>
    </w:p>
    <w:p w14:paraId="27241038" w14:textId="065EF128" w:rsidR="00670969" w:rsidRDefault="00670969" w:rsidP="00670969">
      <w:pPr>
        <w:pStyle w:val="ListParagraph"/>
        <w:ind w:left="1889" w:right="21"/>
        <w:rPr>
          <w:sz w:val="32"/>
          <w:szCs w:val="32"/>
        </w:rPr>
      </w:pPr>
    </w:p>
    <w:p w14:paraId="62C70243" w14:textId="34F0D58A" w:rsidR="00670969" w:rsidRDefault="00670969" w:rsidP="00670969">
      <w:pPr>
        <w:pStyle w:val="ListParagraph"/>
        <w:ind w:left="1889" w:right="21"/>
        <w:rPr>
          <w:sz w:val="32"/>
          <w:szCs w:val="32"/>
        </w:rPr>
      </w:pPr>
      <w:r>
        <w:rPr>
          <w:sz w:val="32"/>
          <w:szCs w:val="32"/>
        </w:rPr>
        <w:t>I have designed a DOJO Playbook for Data Analysis Team for efficient workflow inside the team based on the ideology of superiors. This playbook/ manual can brief the working process of the team with its objectives, so that a new person whenever starts working for the team can get the brief idea. This book also contains the name of individuals responsible for the particular task which is changed time to time.</w:t>
      </w:r>
    </w:p>
    <w:p w14:paraId="5C957620" w14:textId="421660F7" w:rsidR="00670969" w:rsidRDefault="00670969" w:rsidP="00670969">
      <w:pPr>
        <w:pStyle w:val="ListParagraph"/>
        <w:ind w:left="1889" w:right="21"/>
        <w:rPr>
          <w:sz w:val="32"/>
          <w:szCs w:val="32"/>
        </w:rPr>
      </w:pPr>
    </w:p>
    <w:p w14:paraId="25126029" w14:textId="2FF32F87" w:rsidR="00670969" w:rsidRPr="0047553A" w:rsidRDefault="00670969" w:rsidP="00670969">
      <w:pPr>
        <w:pStyle w:val="ListParagraph"/>
        <w:numPr>
          <w:ilvl w:val="0"/>
          <w:numId w:val="8"/>
        </w:numPr>
        <w:ind w:right="21"/>
        <w:rPr>
          <w:sz w:val="32"/>
          <w:szCs w:val="32"/>
          <w:u w:val="single"/>
        </w:rPr>
      </w:pPr>
      <w:r w:rsidRPr="0047553A">
        <w:rPr>
          <w:sz w:val="32"/>
          <w:szCs w:val="32"/>
          <w:u w:val="single"/>
        </w:rPr>
        <w:t>MARKET ANALYSIS</w:t>
      </w:r>
    </w:p>
    <w:p w14:paraId="6AAC7B89" w14:textId="364C14B7" w:rsidR="00670969" w:rsidRDefault="00670969" w:rsidP="00670969">
      <w:pPr>
        <w:ind w:right="21"/>
        <w:rPr>
          <w:sz w:val="32"/>
          <w:szCs w:val="32"/>
        </w:rPr>
      </w:pPr>
    </w:p>
    <w:p w14:paraId="7F722E4F" w14:textId="1A45EC9A" w:rsidR="00670969" w:rsidRDefault="00670969" w:rsidP="0097688C">
      <w:pPr>
        <w:ind w:left="1889" w:right="21"/>
        <w:rPr>
          <w:sz w:val="32"/>
          <w:szCs w:val="32"/>
        </w:rPr>
      </w:pPr>
      <w:r>
        <w:rPr>
          <w:sz w:val="32"/>
          <w:szCs w:val="32"/>
        </w:rPr>
        <w:t>Some of the competitors’ website are also analyzed by me to have any clue from them for our development. I have also used this to understand their mindset and working strategies behind the organization.</w:t>
      </w:r>
    </w:p>
    <w:p w14:paraId="3AF7A44B" w14:textId="58BB87E5" w:rsidR="00670969" w:rsidRDefault="00670969" w:rsidP="00670969">
      <w:pPr>
        <w:ind w:left="1889" w:right="21"/>
        <w:rPr>
          <w:sz w:val="32"/>
          <w:szCs w:val="32"/>
        </w:rPr>
      </w:pPr>
    </w:p>
    <w:p w14:paraId="00685791" w14:textId="0FEDEFC4" w:rsidR="00670969" w:rsidRPr="0047553A" w:rsidRDefault="00380650" w:rsidP="00844C98">
      <w:pPr>
        <w:pStyle w:val="ListParagraph"/>
        <w:numPr>
          <w:ilvl w:val="0"/>
          <w:numId w:val="8"/>
        </w:numPr>
        <w:ind w:right="21"/>
        <w:rPr>
          <w:sz w:val="32"/>
          <w:szCs w:val="32"/>
          <w:u w:val="single"/>
        </w:rPr>
      </w:pPr>
      <w:r w:rsidRPr="0047553A">
        <w:rPr>
          <w:sz w:val="32"/>
          <w:szCs w:val="32"/>
          <w:u w:val="single"/>
        </w:rPr>
        <w:t xml:space="preserve">ANALYSIS OVER E-MAIL FILTERING AND GOOGLE </w:t>
      </w:r>
      <w:r w:rsidR="00583C23" w:rsidRPr="0047553A">
        <w:rPr>
          <w:sz w:val="32"/>
          <w:szCs w:val="32"/>
          <w:u w:val="single"/>
        </w:rPr>
        <w:t xml:space="preserve">WEBSITE </w:t>
      </w:r>
      <w:r w:rsidRPr="0047553A">
        <w:rPr>
          <w:sz w:val="32"/>
          <w:szCs w:val="32"/>
          <w:u w:val="single"/>
        </w:rPr>
        <w:t>POSITIONING</w:t>
      </w:r>
      <w:r w:rsidR="00583C23" w:rsidRPr="0047553A">
        <w:rPr>
          <w:sz w:val="32"/>
          <w:szCs w:val="32"/>
          <w:u w:val="single"/>
        </w:rPr>
        <w:t xml:space="preserve"> / RANKING</w:t>
      </w:r>
      <w:r w:rsidRPr="0047553A">
        <w:rPr>
          <w:sz w:val="32"/>
          <w:szCs w:val="32"/>
          <w:u w:val="single"/>
        </w:rPr>
        <w:t xml:space="preserve"> SYSTEM</w:t>
      </w:r>
    </w:p>
    <w:p w14:paraId="1FC8AB8A" w14:textId="7739A2B2" w:rsidR="00380650" w:rsidRDefault="00380650" w:rsidP="00AA3E8C">
      <w:pPr>
        <w:ind w:left="1889" w:right="21"/>
        <w:rPr>
          <w:sz w:val="32"/>
          <w:szCs w:val="32"/>
        </w:rPr>
      </w:pPr>
    </w:p>
    <w:p w14:paraId="476D1904" w14:textId="7DB73442" w:rsidR="00380650" w:rsidRDefault="00380650" w:rsidP="00AA3E8C">
      <w:pPr>
        <w:ind w:left="1889" w:right="-120"/>
        <w:rPr>
          <w:sz w:val="32"/>
          <w:szCs w:val="32"/>
        </w:rPr>
      </w:pPr>
      <w:r>
        <w:rPr>
          <w:sz w:val="32"/>
          <w:szCs w:val="32"/>
        </w:rPr>
        <w:t xml:space="preserve">E-Mail filtering techniques are studied and analyzed which is useful for Marketing team, so that they can push the email in such a manner that it won’t get filtered out. </w:t>
      </w:r>
    </w:p>
    <w:p w14:paraId="3BB534A0" w14:textId="0D1F9596" w:rsidR="00380650" w:rsidRDefault="00380650" w:rsidP="00380650">
      <w:pPr>
        <w:ind w:left="1889" w:right="-120"/>
        <w:rPr>
          <w:sz w:val="32"/>
          <w:szCs w:val="32"/>
        </w:rPr>
      </w:pPr>
    </w:p>
    <w:p w14:paraId="61AB6621" w14:textId="227463A2" w:rsidR="00380650" w:rsidRDefault="00380650" w:rsidP="00380650">
      <w:pPr>
        <w:ind w:left="1889" w:right="-120"/>
        <w:rPr>
          <w:sz w:val="32"/>
          <w:szCs w:val="32"/>
        </w:rPr>
      </w:pPr>
      <w:r>
        <w:rPr>
          <w:sz w:val="32"/>
          <w:szCs w:val="32"/>
        </w:rPr>
        <w:t>In google positioning system, I have tried to find out which factors are responsible for giving higher position to any website in the google page</w:t>
      </w:r>
      <w:r w:rsidR="00583C23">
        <w:rPr>
          <w:sz w:val="32"/>
          <w:szCs w:val="32"/>
        </w:rPr>
        <w:t xml:space="preserve"> and suggested the same to the team</w:t>
      </w:r>
      <w:r>
        <w:rPr>
          <w:sz w:val="32"/>
          <w:szCs w:val="32"/>
        </w:rPr>
        <w:t>.</w:t>
      </w:r>
      <w:r w:rsidR="00583C23">
        <w:rPr>
          <w:sz w:val="32"/>
          <w:szCs w:val="32"/>
        </w:rPr>
        <w:t xml:space="preserve"> </w:t>
      </w:r>
    </w:p>
    <w:p w14:paraId="467B10CC" w14:textId="64F6FCC5" w:rsidR="00583C23" w:rsidRDefault="00583C23" w:rsidP="00EC26F7">
      <w:pPr>
        <w:ind w:left="1889" w:right="-120"/>
        <w:rPr>
          <w:sz w:val="32"/>
          <w:szCs w:val="32"/>
        </w:rPr>
      </w:pPr>
      <w:r>
        <w:rPr>
          <w:sz w:val="32"/>
          <w:szCs w:val="32"/>
        </w:rPr>
        <w:t>I have documented both the analysis results into one PDF file.</w:t>
      </w:r>
    </w:p>
    <w:p w14:paraId="73F39152" w14:textId="621AEA8D" w:rsidR="00583C23" w:rsidRDefault="00583C23" w:rsidP="00380650">
      <w:pPr>
        <w:ind w:left="1889" w:right="-120"/>
        <w:rPr>
          <w:sz w:val="32"/>
          <w:szCs w:val="32"/>
        </w:rPr>
      </w:pPr>
    </w:p>
    <w:p w14:paraId="7A6FFB54" w14:textId="69CEA668" w:rsidR="0097688C" w:rsidRDefault="0097688C" w:rsidP="0097688C">
      <w:pPr>
        <w:pStyle w:val="ListParagraph"/>
        <w:ind w:left="1889" w:right="-120"/>
        <w:rPr>
          <w:sz w:val="32"/>
          <w:szCs w:val="32"/>
          <w:u w:val="single"/>
        </w:rPr>
      </w:pPr>
      <w:r w:rsidRPr="002B6593">
        <w:rPr>
          <w:noProof/>
          <w:lang w:val="en-AU" w:eastAsia="en-AU"/>
        </w:rPr>
        <w:lastRenderedPageBreak/>
        <mc:AlternateContent>
          <mc:Choice Requires="wps">
            <w:drawing>
              <wp:anchor distT="0" distB="0" distL="114300" distR="114300" simplePos="0" relativeHeight="251693056" behindDoc="1" locked="0" layoutInCell="1" allowOverlap="1" wp14:anchorId="278220DF" wp14:editId="65D244C9">
                <wp:simplePos x="0" y="0"/>
                <wp:positionH relativeFrom="column">
                  <wp:posOffset>16749</wp:posOffset>
                </wp:positionH>
                <wp:positionV relativeFrom="paragraph">
                  <wp:posOffset>-115464</wp:posOffset>
                </wp:positionV>
                <wp:extent cx="6400800" cy="9060873"/>
                <wp:effectExtent l="0" t="0" r="0" b="6985"/>
                <wp:wrapNone/>
                <wp:docPr id="16"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00800" cy="9060873"/>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54B60FB9" id="Shape" o:spid="_x0000_s1026" style="position:absolute;margin-left:1.3pt;margin-top:-9.1pt;width:7in;height:713.4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200400,4530437;3200400,4530437;3200400,4530437;3200400,4530437" o:connectangles="0,90,180,270"/>
              </v:shape>
            </w:pict>
          </mc:Fallback>
        </mc:AlternateContent>
      </w:r>
    </w:p>
    <w:p w14:paraId="4F4F9F7E" w14:textId="41B57C23" w:rsidR="0097688C" w:rsidRDefault="0097688C" w:rsidP="0097688C">
      <w:pPr>
        <w:pStyle w:val="ListParagraph"/>
        <w:ind w:left="1889" w:right="-120"/>
        <w:rPr>
          <w:sz w:val="32"/>
          <w:szCs w:val="32"/>
          <w:u w:val="single"/>
        </w:rPr>
      </w:pPr>
    </w:p>
    <w:p w14:paraId="3DA5157D" w14:textId="786F8859" w:rsidR="00583C23" w:rsidRPr="0047553A" w:rsidRDefault="00583C23" w:rsidP="00583C23">
      <w:pPr>
        <w:pStyle w:val="ListParagraph"/>
        <w:numPr>
          <w:ilvl w:val="0"/>
          <w:numId w:val="8"/>
        </w:numPr>
        <w:ind w:right="-120"/>
        <w:rPr>
          <w:sz w:val="32"/>
          <w:szCs w:val="32"/>
          <w:u w:val="single"/>
        </w:rPr>
      </w:pPr>
      <w:r w:rsidRPr="0047553A">
        <w:rPr>
          <w:sz w:val="32"/>
          <w:szCs w:val="32"/>
          <w:u w:val="single"/>
        </w:rPr>
        <w:t>HEVO WEBSITE ANALYSIS</w:t>
      </w:r>
    </w:p>
    <w:p w14:paraId="4F1E822E" w14:textId="55998BF3" w:rsidR="00583C23" w:rsidRDefault="00583C23" w:rsidP="00583C23">
      <w:pPr>
        <w:pStyle w:val="ListParagraph"/>
        <w:ind w:left="1889" w:right="-120"/>
        <w:rPr>
          <w:sz w:val="32"/>
          <w:szCs w:val="32"/>
        </w:rPr>
      </w:pPr>
    </w:p>
    <w:p w14:paraId="0171A662" w14:textId="0DCE4855" w:rsidR="00583C23" w:rsidRDefault="00583C23" w:rsidP="00583C23">
      <w:pPr>
        <w:pStyle w:val="ListParagraph"/>
        <w:ind w:left="1889" w:right="-120"/>
        <w:rPr>
          <w:sz w:val="32"/>
          <w:szCs w:val="32"/>
        </w:rPr>
      </w:pPr>
      <w:r>
        <w:rPr>
          <w:sz w:val="32"/>
          <w:szCs w:val="32"/>
        </w:rPr>
        <w:t>I have analyzed website “HEVO”. The purpose behind this to get the information if they can help in our needs that fits us financially.</w:t>
      </w:r>
    </w:p>
    <w:p w14:paraId="5F7FB6EC" w14:textId="223F6414" w:rsidR="00583C23" w:rsidRDefault="00583C23" w:rsidP="00583C23">
      <w:pPr>
        <w:pStyle w:val="ListParagraph"/>
        <w:ind w:left="1889" w:right="-120"/>
        <w:rPr>
          <w:sz w:val="32"/>
          <w:szCs w:val="32"/>
        </w:rPr>
      </w:pPr>
    </w:p>
    <w:p w14:paraId="35155BD0" w14:textId="4A4C9E5F" w:rsidR="00583C23" w:rsidRPr="0047553A" w:rsidRDefault="00583C23" w:rsidP="00583C23">
      <w:pPr>
        <w:pStyle w:val="ListParagraph"/>
        <w:numPr>
          <w:ilvl w:val="0"/>
          <w:numId w:val="8"/>
        </w:numPr>
        <w:ind w:right="-120"/>
        <w:rPr>
          <w:sz w:val="32"/>
          <w:szCs w:val="32"/>
          <w:u w:val="single"/>
        </w:rPr>
      </w:pPr>
      <w:r w:rsidRPr="0047553A">
        <w:rPr>
          <w:sz w:val="32"/>
          <w:szCs w:val="32"/>
          <w:u w:val="single"/>
        </w:rPr>
        <w:t>TURFS DATA ANALYSIS</w:t>
      </w:r>
    </w:p>
    <w:p w14:paraId="78647B00" w14:textId="197634BD" w:rsidR="00583C23" w:rsidRDefault="00583C23" w:rsidP="00583C23">
      <w:pPr>
        <w:pStyle w:val="ListParagraph"/>
        <w:ind w:left="1889" w:right="-120"/>
        <w:rPr>
          <w:sz w:val="32"/>
          <w:szCs w:val="32"/>
        </w:rPr>
      </w:pPr>
    </w:p>
    <w:p w14:paraId="54BB2F81" w14:textId="33FAB241" w:rsidR="00583C23" w:rsidRDefault="00583C23" w:rsidP="00583C23">
      <w:pPr>
        <w:pStyle w:val="ListParagraph"/>
        <w:ind w:left="1889" w:right="-120"/>
        <w:rPr>
          <w:sz w:val="32"/>
          <w:szCs w:val="32"/>
        </w:rPr>
      </w:pPr>
      <w:r>
        <w:rPr>
          <w:sz w:val="32"/>
          <w:szCs w:val="32"/>
        </w:rPr>
        <w:t>I have performed the analysis over the turfs data that are collected by me to get an insight about it. The major questions that were answered through this analysis includes:</w:t>
      </w:r>
    </w:p>
    <w:p w14:paraId="00BD1EAF" w14:textId="2E1905E9" w:rsidR="00583C23" w:rsidRDefault="00583C23" w:rsidP="00583C23">
      <w:pPr>
        <w:pStyle w:val="ListParagraph"/>
        <w:ind w:left="1889" w:right="-120"/>
        <w:rPr>
          <w:sz w:val="32"/>
          <w:szCs w:val="32"/>
        </w:rPr>
      </w:pPr>
    </w:p>
    <w:p w14:paraId="5759507F" w14:textId="22D98900" w:rsidR="00583C23" w:rsidRDefault="00583C23" w:rsidP="00583C23">
      <w:pPr>
        <w:pStyle w:val="ListParagraph"/>
        <w:numPr>
          <w:ilvl w:val="0"/>
          <w:numId w:val="11"/>
        </w:numPr>
        <w:ind w:right="-120"/>
        <w:rPr>
          <w:sz w:val="32"/>
          <w:szCs w:val="32"/>
        </w:rPr>
      </w:pPr>
      <w:r>
        <w:rPr>
          <w:sz w:val="32"/>
          <w:szCs w:val="32"/>
        </w:rPr>
        <w:t>Which states are present in our data?</w:t>
      </w:r>
    </w:p>
    <w:p w14:paraId="7E9BDFC5" w14:textId="7C81D76F" w:rsidR="00583C23" w:rsidRDefault="00583C23" w:rsidP="00583C23">
      <w:pPr>
        <w:pStyle w:val="ListParagraph"/>
        <w:numPr>
          <w:ilvl w:val="0"/>
          <w:numId w:val="11"/>
        </w:numPr>
        <w:ind w:right="-120"/>
        <w:rPr>
          <w:sz w:val="32"/>
          <w:szCs w:val="32"/>
        </w:rPr>
      </w:pPr>
      <w:r>
        <w:rPr>
          <w:sz w:val="32"/>
          <w:szCs w:val="32"/>
        </w:rPr>
        <w:t>Which state has maximum number of turfs?</w:t>
      </w:r>
    </w:p>
    <w:p w14:paraId="62F10777" w14:textId="1E8E0FA9" w:rsidR="00583C23" w:rsidRDefault="00583C23" w:rsidP="00583C23">
      <w:pPr>
        <w:pStyle w:val="ListParagraph"/>
        <w:numPr>
          <w:ilvl w:val="0"/>
          <w:numId w:val="11"/>
        </w:numPr>
        <w:ind w:right="-120"/>
        <w:rPr>
          <w:sz w:val="32"/>
          <w:szCs w:val="32"/>
        </w:rPr>
      </w:pPr>
      <w:r>
        <w:rPr>
          <w:sz w:val="32"/>
          <w:szCs w:val="32"/>
        </w:rPr>
        <w:t xml:space="preserve">How many sports are </w:t>
      </w:r>
      <w:r w:rsidR="00CA2A1E">
        <w:rPr>
          <w:sz w:val="32"/>
          <w:szCs w:val="32"/>
        </w:rPr>
        <w:t>there in the data?</w:t>
      </w:r>
    </w:p>
    <w:p w14:paraId="33627DF0" w14:textId="4F8DB9B8" w:rsidR="00CA2A1E" w:rsidRDefault="00CA2A1E" w:rsidP="00583C23">
      <w:pPr>
        <w:pStyle w:val="ListParagraph"/>
        <w:numPr>
          <w:ilvl w:val="0"/>
          <w:numId w:val="11"/>
        </w:numPr>
        <w:ind w:right="-120"/>
        <w:rPr>
          <w:sz w:val="32"/>
          <w:szCs w:val="32"/>
        </w:rPr>
      </w:pPr>
      <w:r>
        <w:rPr>
          <w:sz w:val="32"/>
          <w:szCs w:val="32"/>
        </w:rPr>
        <w:t>Which sport has maximum turfs all over India?</w:t>
      </w:r>
    </w:p>
    <w:p w14:paraId="0B1AA2F6" w14:textId="39D55C98" w:rsidR="00CA2A1E" w:rsidRDefault="00CA2A1E" w:rsidP="00CA2A1E">
      <w:pPr>
        <w:ind w:right="-120"/>
        <w:rPr>
          <w:sz w:val="32"/>
          <w:szCs w:val="32"/>
        </w:rPr>
      </w:pPr>
    </w:p>
    <w:p w14:paraId="558EED74" w14:textId="260E57D6" w:rsidR="00CA2A1E" w:rsidRPr="0047553A" w:rsidRDefault="00CA2A1E" w:rsidP="00CA2A1E">
      <w:pPr>
        <w:pStyle w:val="ListParagraph"/>
        <w:numPr>
          <w:ilvl w:val="0"/>
          <w:numId w:val="8"/>
        </w:numPr>
        <w:ind w:right="-120"/>
        <w:rPr>
          <w:sz w:val="32"/>
          <w:szCs w:val="32"/>
          <w:u w:val="single"/>
        </w:rPr>
      </w:pPr>
      <w:r w:rsidRPr="0047553A">
        <w:rPr>
          <w:sz w:val="32"/>
          <w:szCs w:val="32"/>
          <w:u w:val="single"/>
        </w:rPr>
        <w:t>CLUBS DATA ANALYSIS</w:t>
      </w:r>
    </w:p>
    <w:p w14:paraId="4785E755" w14:textId="77777777" w:rsidR="0097688C" w:rsidRDefault="0097688C" w:rsidP="0097688C">
      <w:pPr>
        <w:ind w:right="-120"/>
        <w:rPr>
          <w:sz w:val="32"/>
          <w:szCs w:val="32"/>
        </w:rPr>
      </w:pPr>
    </w:p>
    <w:p w14:paraId="5D5D0B69" w14:textId="4EA5BE64" w:rsidR="001E6F4B" w:rsidRDefault="00CA2A1E" w:rsidP="0097688C">
      <w:pPr>
        <w:ind w:left="1889" w:right="-120"/>
        <w:rPr>
          <w:sz w:val="32"/>
          <w:szCs w:val="32"/>
        </w:rPr>
      </w:pPr>
      <w:r w:rsidRPr="00AA3E8C">
        <w:rPr>
          <w:sz w:val="32"/>
          <w:szCs w:val="32"/>
        </w:rPr>
        <w:t>The data that are collected by the fellow team members are properly synchronized with the given sheet’s attributes. Apart from them I used to perform analysis</w:t>
      </w:r>
      <w:r w:rsidR="00AA3E8C" w:rsidRPr="00AA3E8C">
        <w:rPr>
          <w:sz w:val="32"/>
          <w:szCs w:val="32"/>
        </w:rPr>
        <w:t xml:space="preserve"> over that to answer the </w:t>
      </w:r>
    </w:p>
    <w:p w14:paraId="59BC0A7E" w14:textId="7E8FF3AC" w:rsidR="00CA2A1E" w:rsidRPr="00AA3E8C" w:rsidRDefault="00AA3E8C" w:rsidP="00DD3D72">
      <w:pPr>
        <w:ind w:left="1889" w:right="-120"/>
        <w:rPr>
          <w:sz w:val="32"/>
          <w:szCs w:val="32"/>
        </w:rPr>
      </w:pPr>
      <w:r w:rsidRPr="00AA3E8C">
        <w:rPr>
          <w:sz w:val="32"/>
          <w:szCs w:val="32"/>
        </w:rPr>
        <w:t>questions of my superiors. I have listed some of the questions listed above.</w:t>
      </w:r>
    </w:p>
    <w:p w14:paraId="44C6F182" w14:textId="455E6B48" w:rsidR="00AA3E8C" w:rsidRDefault="00AA3E8C" w:rsidP="00CA2A1E">
      <w:pPr>
        <w:pStyle w:val="ListParagraph"/>
        <w:ind w:left="1889" w:right="-120"/>
        <w:rPr>
          <w:sz w:val="32"/>
          <w:szCs w:val="32"/>
        </w:rPr>
      </w:pPr>
    </w:p>
    <w:p w14:paraId="70F13ED4" w14:textId="1082F292" w:rsidR="00AA3E8C" w:rsidRPr="0047553A" w:rsidRDefault="00AA3E8C" w:rsidP="00AA3E8C">
      <w:pPr>
        <w:pStyle w:val="ListParagraph"/>
        <w:numPr>
          <w:ilvl w:val="0"/>
          <w:numId w:val="8"/>
        </w:numPr>
        <w:ind w:right="-120"/>
        <w:rPr>
          <w:sz w:val="32"/>
          <w:szCs w:val="32"/>
          <w:u w:val="single"/>
        </w:rPr>
      </w:pPr>
      <w:r w:rsidRPr="0047553A">
        <w:rPr>
          <w:sz w:val="32"/>
          <w:szCs w:val="32"/>
          <w:u w:val="single"/>
        </w:rPr>
        <w:t>CHATBOT DATA</w:t>
      </w:r>
    </w:p>
    <w:p w14:paraId="294EFC32" w14:textId="59904663" w:rsidR="00AA3E8C" w:rsidRDefault="00AA3E8C" w:rsidP="00AA3E8C">
      <w:pPr>
        <w:pStyle w:val="ListParagraph"/>
        <w:ind w:left="1889" w:right="-120"/>
        <w:rPr>
          <w:sz w:val="32"/>
          <w:szCs w:val="32"/>
        </w:rPr>
      </w:pPr>
    </w:p>
    <w:p w14:paraId="368E6EB2" w14:textId="2CFCC199" w:rsidR="00AA3E8C" w:rsidRDefault="00AA3E8C" w:rsidP="00AA3E8C">
      <w:pPr>
        <w:pStyle w:val="ListParagraph"/>
        <w:ind w:left="1889" w:right="-120"/>
        <w:rPr>
          <w:sz w:val="32"/>
          <w:szCs w:val="32"/>
        </w:rPr>
      </w:pPr>
      <w:r>
        <w:rPr>
          <w:sz w:val="32"/>
          <w:szCs w:val="32"/>
        </w:rPr>
        <w:t>One of intern has made a google form asking the queries consisting of 3 major questions from the whole Team DOJO. These collected data are properly managed by me and completed with the help of content writer. After that, this dataset is handled to Machine Learning Department for generating Chat-Bot.</w:t>
      </w:r>
    </w:p>
    <w:p w14:paraId="4FE866A7" w14:textId="2EFB4045" w:rsidR="001E6F4B" w:rsidRDefault="001E6F4B" w:rsidP="00AA3E8C">
      <w:pPr>
        <w:pStyle w:val="ListParagraph"/>
        <w:ind w:left="1889" w:right="-120"/>
        <w:rPr>
          <w:sz w:val="32"/>
          <w:szCs w:val="32"/>
        </w:rPr>
      </w:pPr>
    </w:p>
    <w:p w14:paraId="012DEB4F" w14:textId="60557052" w:rsidR="001E6F4B" w:rsidRDefault="0097688C" w:rsidP="00AA3E8C">
      <w:pPr>
        <w:pStyle w:val="ListParagraph"/>
        <w:ind w:left="1889" w:right="-120"/>
        <w:rPr>
          <w:sz w:val="32"/>
          <w:szCs w:val="32"/>
        </w:rPr>
      </w:pPr>
      <w:r w:rsidRPr="005A2DF7">
        <w:rPr>
          <w:noProof/>
          <w:lang w:val="en-AU" w:eastAsia="en-AU"/>
        </w:rPr>
        <w:lastRenderedPageBreak/>
        <mc:AlternateContent>
          <mc:Choice Requires="wps">
            <w:drawing>
              <wp:anchor distT="0" distB="0" distL="114300" distR="114300" simplePos="0" relativeHeight="251691008" behindDoc="1" locked="0" layoutInCell="1" allowOverlap="1" wp14:anchorId="035DE455" wp14:editId="5F2F2E6E">
                <wp:simplePos x="0" y="0"/>
                <wp:positionH relativeFrom="column">
                  <wp:posOffset>1702435</wp:posOffset>
                </wp:positionH>
                <wp:positionV relativeFrom="paragraph">
                  <wp:posOffset>-105987</wp:posOffset>
                </wp:positionV>
                <wp:extent cx="5403273" cy="8977746"/>
                <wp:effectExtent l="0" t="0" r="6985" b="0"/>
                <wp:wrapNone/>
                <wp:docPr id="15"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403273" cy="8977746"/>
                        </a:xfrm>
                        <a:custGeom>
                          <a:avLst/>
                          <a:gdLst/>
                          <a:ahLst/>
                          <a:cxnLst>
                            <a:cxn ang="0">
                              <a:pos x="wd2" y="hd2"/>
                            </a:cxn>
                            <a:cxn ang="5400000">
                              <a:pos x="wd2" y="hd2"/>
                            </a:cxn>
                            <a:cxn ang="10800000">
                              <a:pos x="wd2" y="hd2"/>
                            </a:cxn>
                            <a:cxn ang="16200000">
                              <a:pos x="wd2" y="hd2"/>
                            </a:cxn>
                          </a:cxnLst>
                          <a:rect l="0" t="0" r="r" b="b"/>
                          <a:pathLst>
                            <a:path w="21600" h="21600" extrusionOk="0">
                              <a:moveTo>
                                <a:pt x="17895" y="64"/>
                              </a:moveTo>
                              <a:lnTo>
                                <a:pt x="17790" y="0"/>
                              </a:lnTo>
                              <a:lnTo>
                                <a:pt x="17684" y="64"/>
                              </a:lnTo>
                              <a:lnTo>
                                <a:pt x="0" y="10758"/>
                              </a:lnTo>
                              <a:lnTo>
                                <a:pt x="139" y="10842"/>
                              </a:lnTo>
                              <a:lnTo>
                                <a:pt x="17757" y="21580"/>
                              </a:lnTo>
                              <a:lnTo>
                                <a:pt x="17790" y="21600"/>
                              </a:lnTo>
                              <a:lnTo>
                                <a:pt x="17823" y="21580"/>
                              </a:lnTo>
                              <a:lnTo>
                                <a:pt x="21600" y="19299"/>
                              </a:lnTo>
                              <a:lnTo>
                                <a:pt x="21600" y="19195"/>
                              </a:lnTo>
                              <a:lnTo>
                                <a:pt x="17790" y="21516"/>
                              </a:lnTo>
                              <a:lnTo>
                                <a:pt x="277" y="10930"/>
                              </a:lnTo>
                              <a:lnTo>
                                <a:pt x="17790" y="261"/>
                              </a:lnTo>
                              <a:lnTo>
                                <a:pt x="21600" y="2565"/>
                              </a:lnTo>
                              <a:lnTo>
                                <a:pt x="21600" y="2325"/>
                              </a:lnTo>
                              <a:lnTo>
                                <a:pt x="17895" y="64"/>
                              </a:lnTo>
                              <a:close/>
                              <a:moveTo>
                                <a:pt x="16614" y="10754"/>
                              </a:moveTo>
                              <a:lnTo>
                                <a:pt x="16753" y="10842"/>
                              </a:lnTo>
                              <a:lnTo>
                                <a:pt x="17757" y="11495"/>
                              </a:lnTo>
                              <a:lnTo>
                                <a:pt x="17790" y="11515"/>
                              </a:lnTo>
                              <a:lnTo>
                                <a:pt x="17829" y="11495"/>
                              </a:lnTo>
                              <a:lnTo>
                                <a:pt x="18906" y="10886"/>
                              </a:lnTo>
                              <a:lnTo>
                                <a:pt x="18978" y="10846"/>
                              </a:lnTo>
                              <a:lnTo>
                                <a:pt x="18906" y="10802"/>
                              </a:lnTo>
                              <a:lnTo>
                                <a:pt x="17902" y="10149"/>
                              </a:lnTo>
                              <a:lnTo>
                                <a:pt x="17803" y="10085"/>
                              </a:lnTo>
                              <a:lnTo>
                                <a:pt x="17691" y="10149"/>
                              </a:lnTo>
                              <a:lnTo>
                                <a:pt x="16614" y="10754"/>
                              </a:lnTo>
                              <a:close/>
                              <a:moveTo>
                                <a:pt x="17796" y="10341"/>
                              </a:moveTo>
                              <a:lnTo>
                                <a:pt x="18688" y="10846"/>
                              </a:lnTo>
                              <a:lnTo>
                                <a:pt x="17790" y="11431"/>
                              </a:lnTo>
                              <a:lnTo>
                                <a:pt x="16898" y="10926"/>
                              </a:lnTo>
                              <a:lnTo>
                                <a:pt x="17796" y="10341"/>
                              </a:lnTo>
                              <a:close/>
                              <a:moveTo>
                                <a:pt x="17790" y="7563"/>
                              </a:moveTo>
                              <a:lnTo>
                                <a:pt x="17684" y="7628"/>
                              </a:lnTo>
                              <a:lnTo>
                                <a:pt x="12461" y="10758"/>
                              </a:lnTo>
                              <a:lnTo>
                                <a:pt x="12599" y="10846"/>
                              </a:lnTo>
                              <a:lnTo>
                                <a:pt x="17757" y="14021"/>
                              </a:lnTo>
                              <a:lnTo>
                                <a:pt x="17790" y="14041"/>
                              </a:lnTo>
                              <a:lnTo>
                                <a:pt x="17823" y="14021"/>
                              </a:lnTo>
                              <a:lnTo>
                                <a:pt x="21600" y="11760"/>
                              </a:lnTo>
                              <a:lnTo>
                                <a:pt x="21600" y="11604"/>
                              </a:lnTo>
                              <a:lnTo>
                                <a:pt x="17790" y="13948"/>
                              </a:lnTo>
                              <a:lnTo>
                                <a:pt x="12738" y="10926"/>
                              </a:lnTo>
                              <a:lnTo>
                                <a:pt x="17790" y="7820"/>
                              </a:lnTo>
                              <a:lnTo>
                                <a:pt x="21600" y="10101"/>
                              </a:lnTo>
                              <a:lnTo>
                                <a:pt x="21600" y="9908"/>
                              </a:lnTo>
                              <a:lnTo>
                                <a:pt x="17895" y="7628"/>
                              </a:lnTo>
                              <a:lnTo>
                                <a:pt x="17790" y="7563"/>
                              </a:lnTo>
                              <a:close/>
                              <a:moveTo>
                                <a:pt x="17790" y="8822"/>
                              </a:moveTo>
                              <a:lnTo>
                                <a:pt x="17684" y="8886"/>
                              </a:lnTo>
                              <a:lnTo>
                                <a:pt x="14534" y="10754"/>
                              </a:lnTo>
                              <a:lnTo>
                                <a:pt x="14673" y="10842"/>
                              </a:lnTo>
                              <a:lnTo>
                                <a:pt x="17750" y="12754"/>
                              </a:lnTo>
                              <a:lnTo>
                                <a:pt x="17783" y="12774"/>
                              </a:lnTo>
                              <a:lnTo>
                                <a:pt x="17816" y="12754"/>
                              </a:lnTo>
                              <a:lnTo>
                                <a:pt x="20966" y="10886"/>
                              </a:lnTo>
                              <a:lnTo>
                                <a:pt x="21039" y="10846"/>
                              </a:lnTo>
                              <a:lnTo>
                                <a:pt x="20966" y="10802"/>
                              </a:lnTo>
                              <a:lnTo>
                                <a:pt x="17889" y="8890"/>
                              </a:lnTo>
                              <a:lnTo>
                                <a:pt x="17790" y="8822"/>
                              </a:lnTo>
                              <a:close/>
                              <a:moveTo>
                                <a:pt x="17783" y="12690"/>
                              </a:moveTo>
                              <a:lnTo>
                                <a:pt x="14812" y="10926"/>
                              </a:lnTo>
                              <a:lnTo>
                                <a:pt x="17783" y="9078"/>
                              </a:lnTo>
                              <a:lnTo>
                                <a:pt x="20755" y="10842"/>
                              </a:lnTo>
                              <a:lnTo>
                                <a:pt x="17783" y="12690"/>
                              </a:lnTo>
                              <a:close/>
                              <a:moveTo>
                                <a:pt x="17790" y="5042"/>
                              </a:moveTo>
                              <a:lnTo>
                                <a:pt x="17684" y="5106"/>
                              </a:lnTo>
                              <a:lnTo>
                                <a:pt x="8307" y="10758"/>
                              </a:lnTo>
                              <a:lnTo>
                                <a:pt x="8446" y="10842"/>
                              </a:lnTo>
                              <a:lnTo>
                                <a:pt x="17757" y="16538"/>
                              </a:lnTo>
                              <a:lnTo>
                                <a:pt x="17790" y="16558"/>
                              </a:lnTo>
                              <a:lnTo>
                                <a:pt x="17823" y="16538"/>
                              </a:lnTo>
                              <a:lnTo>
                                <a:pt x="21600" y="14265"/>
                              </a:lnTo>
                              <a:lnTo>
                                <a:pt x="21600" y="14145"/>
                              </a:lnTo>
                              <a:lnTo>
                                <a:pt x="17790" y="16478"/>
                              </a:lnTo>
                              <a:lnTo>
                                <a:pt x="8585" y="10934"/>
                              </a:lnTo>
                              <a:lnTo>
                                <a:pt x="17790" y="5307"/>
                              </a:lnTo>
                              <a:lnTo>
                                <a:pt x="21600" y="7603"/>
                              </a:lnTo>
                              <a:lnTo>
                                <a:pt x="21600" y="7383"/>
                              </a:lnTo>
                              <a:lnTo>
                                <a:pt x="17895" y="5118"/>
                              </a:lnTo>
                              <a:lnTo>
                                <a:pt x="17790" y="5042"/>
                              </a:lnTo>
                              <a:close/>
                              <a:moveTo>
                                <a:pt x="17790" y="6301"/>
                              </a:moveTo>
                              <a:lnTo>
                                <a:pt x="17684" y="6365"/>
                              </a:lnTo>
                              <a:lnTo>
                                <a:pt x="10381" y="10754"/>
                              </a:lnTo>
                              <a:lnTo>
                                <a:pt x="10519" y="10838"/>
                              </a:lnTo>
                              <a:lnTo>
                                <a:pt x="17750" y="15271"/>
                              </a:lnTo>
                              <a:lnTo>
                                <a:pt x="17783" y="15291"/>
                              </a:lnTo>
                              <a:lnTo>
                                <a:pt x="17816" y="15271"/>
                              </a:lnTo>
                              <a:lnTo>
                                <a:pt x="21593" y="13002"/>
                              </a:lnTo>
                              <a:lnTo>
                                <a:pt x="21593" y="12870"/>
                              </a:lnTo>
                              <a:lnTo>
                                <a:pt x="17783" y="15207"/>
                              </a:lnTo>
                              <a:lnTo>
                                <a:pt x="10658" y="10922"/>
                              </a:lnTo>
                              <a:lnTo>
                                <a:pt x="17783" y="6553"/>
                              </a:lnTo>
                              <a:lnTo>
                                <a:pt x="21593" y="8842"/>
                              </a:lnTo>
                              <a:lnTo>
                                <a:pt x="21593" y="8638"/>
                              </a:lnTo>
                              <a:lnTo>
                                <a:pt x="17889" y="6365"/>
                              </a:lnTo>
                              <a:lnTo>
                                <a:pt x="17790" y="6301"/>
                              </a:lnTo>
                              <a:close/>
                              <a:moveTo>
                                <a:pt x="17790" y="2521"/>
                              </a:moveTo>
                              <a:lnTo>
                                <a:pt x="17684" y="2585"/>
                              </a:lnTo>
                              <a:lnTo>
                                <a:pt x="4154" y="10758"/>
                              </a:lnTo>
                              <a:lnTo>
                                <a:pt x="4292" y="10842"/>
                              </a:lnTo>
                              <a:lnTo>
                                <a:pt x="17757" y="19059"/>
                              </a:lnTo>
                              <a:lnTo>
                                <a:pt x="17790" y="19079"/>
                              </a:lnTo>
                              <a:lnTo>
                                <a:pt x="17823" y="19059"/>
                              </a:lnTo>
                              <a:lnTo>
                                <a:pt x="21600" y="16778"/>
                              </a:lnTo>
                              <a:lnTo>
                                <a:pt x="21600" y="16670"/>
                              </a:lnTo>
                              <a:lnTo>
                                <a:pt x="17790" y="18995"/>
                              </a:lnTo>
                              <a:lnTo>
                                <a:pt x="4431" y="10930"/>
                              </a:lnTo>
                              <a:lnTo>
                                <a:pt x="17790" y="2782"/>
                              </a:lnTo>
                              <a:lnTo>
                                <a:pt x="21600" y="5082"/>
                              </a:lnTo>
                              <a:lnTo>
                                <a:pt x="21600" y="4850"/>
                              </a:lnTo>
                              <a:lnTo>
                                <a:pt x="17895" y="2589"/>
                              </a:lnTo>
                              <a:lnTo>
                                <a:pt x="17790" y="2521"/>
                              </a:lnTo>
                              <a:close/>
                              <a:moveTo>
                                <a:pt x="17790" y="3780"/>
                              </a:moveTo>
                              <a:lnTo>
                                <a:pt x="17684" y="3844"/>
                              </a:lnTo>
                              <a:lnTo>
                                <a:pt x="6227" y="10754"/>
                              </a:lnTo>
                              <a:lnTo>
                                <a:pt x="6366" y="10838"/>
                              </a:lnTo>
                              <a:lnTo>
                                <a:pt x="17750" y="17792"/>
                              </a:lnTo>
                              <a:lnTo>
                                <a:pt x="17783" y="17812"/>
                              </a:lnTo>
                              <a:lnTo>
                                <a:pt x="17816" y="17792"/>
                              </a:lnTo>
                              <a:lnTo>
                                <a:pt x="21593" y="15516"/>
                              </a:lnTo>
                              <a:lnTo>
                                <a:pt x="21593" y="15399"/>
                              </a:lnTo>
                              <a:lnTo>
                                <a:pt x="17783" y="17728"/>
                              </a:lnTo>
                              <a:lnTo>
                                <a:pt x="6504" y="10922"/>
                              </a:lnTo>
                              <a:lnTo>
                                <a:pt x="17783" y="4032"/>
                              </a:lnTo>
                              <a:lnTo>
                                <a:pt x="21593" y="6329"/>
                              </a:lnTo>
                              <a:lnTo>
                                <a:pt x="21593" y="6100"/>
                              </a:lnTo>
                              <a:lnTo>
                                <a:pt x="17889" y="3836"/>
                              </a:lnTo>
                              <a:lnTo>
                                <a:pt x="17790" y="3780"/>
                              </a:lnTo>
                              <a:close/>
                              <a:moveTo>
                                <a:pt x="17790" y="1259"/>
                              </a:moveTo>
                              <a:lnTo>
                                <a:pt x="17684" y="1323"/>
                              </a:lnTo>
                              <a:lnTo>
                                <a:pt x="2073" y="10754"/>
                              </a:lnTo>
                              <a:lnTo>
                                <a:pt x="2212" y="10838"/>
                              </a:lnTo>
                              <a:lnTo>
                                <a:pt x="17750" y="20313"/>
                              </a:lnTo>
                              <a:lnTo>
                                <a:pt x="17783" y="20333"/>
                              </a:lnTo>
                              <a:lnTo>
                                <a:pt x="17816" y="20313"/>
                              </a:lnTo>
                              <a:lnTo>
                                <a:pt x="21593" y="18033"/>
                              </a:lnTo>
                              <a:lnTo>
                                <a:pt x="21593" y="17925"/>
                              </a:lnTo>
                              <a:lnTo>
                                <a:pt x="17783" y="20249"/>
                              </a:lnTo>
                              <a:lnTo>
                                <a:pt x="2351" y="10922"/>
                              </a:lnTo>
                              <a:lnTo>
                                <a:pt x="17783" y="1511"/>
                              </a:lnTo>
                              <a:lnTo>
                                <a:pt x="21593" y="3812"/>
                              </a:lnTo>
                              <a:lnTo>
                                <a:pt x="21593" y="3575"/>
                              </a:lnTo>
                              <a:lnTo>
                                <a:pt x="17889" y="1315"/>
                              </a:lnTo>
                              <a:lnTo>
                                <a:pt x="17790" y="1259"/>
                              </a:lnTo>
                              <a:close/>
                            </a:path>
                          </a:pathLst>
                        </a:custGeom>
                        <a:solidFill>
                          <a:schemeClr val="accent3">
                            <a:lumMod val="40000"/>
                            <a:lumOff val="60000"/>
                          </a:schemeClr>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4C9A43E9" id="Shape" o:spid="_x0000_s1026" style="position:absolute;margin-left:134.05pt;margin-top:-8.35pt;width:425.45pt;height:706.9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" path="m17895,64l17790,r-106,64l,10758r139,84l17757,21580r33,20l17823,21580r3777,-2281l21600,19195r-3810,2321l277,10930,17790,261r3810,2304l21600,2325,17895,64xm16614,10754r139,88l17757,11495r33,20l17829,11495r1077,-609l18978,10846r-72,-44l17902,10149r-99,-64l17691,10149r-1077,605xm17796,10341r892,505l17790,11431r-892,-505l17796,10341xm17790,7563r-106,65l12461,10758r138,88l17757,14021r33,20l17823,14021r3777,-2261l21600,11604r-3810,2344l12738,10926,17790,7820r3810,2281l21600,9908,17895,7628r-105,-65xm17790,8822r-106,64l14534,10754r139,88l17750,12754r33,20l17816,12754r3150,-1868l21039,10846r-73,-44l17889,8890r-99,-68xm17783,12690l14812,10926,17783,9078r2972,1764l17783,12690xm17790,5042r-106,64l8307,10758r139,84l17757,16538r33,20l17823,16538r3777,-2273l21600,14145r-3810,2333l8585,10934,17790,5307r3810,2296l21600,7383,17895,5118r-105,-76xm17790,6301r-106,64l10381,10754r138,84l17750,15271r33,20l17816,15271r3777,-2269l21593,12870r-3810,2337l10658,10922,17783,6553r3810,2289l21593,8638,17889,6365r-99,-64xm17790,2521r-106,64l4154,10758r138,84l17757,19059r33,20l17823,19059r3777,-2281l21600,16670r-3810,2325l4431,10930,17790,2782r3810,2300l21600,4850,17895,2589r-105,-68xm17790,3780r-106,64l6227,10754r139,84l17750,17792r33,20l17816,17792r3777,-2276l21593,15399r-3810,2329l6504,10922,17783,4032r3810,2297l21593,6100,17889,3836r-99,-56xm17790,1259r-106,64l2073,10754r139,84l17750,20313r33,20l17816,20313r3777,-2280l21593,17925r-3810,2324l2351,10922,17783,1511r3810,2301l21593,3575,17889,1315r-99,-56xe" fillcolor="#fee5cc [1302]" stroked="f" strokeweight="1pt">
                <v:stroke miterlimit="4" joinstyle="miter"/>
                <v:path arrowok="t" o:extrusionok="f" o:connecttype="custom" o:connectlocs="2701637,4488873;2701637,4488873;2701637,4488873;2701637,4488873" o:connectangles="0,90,180,270"/>
              </v:shape>
            </w:pict>
          </mc:Fallback>
        </mc:AlternateContent>
      </w:r>
      <w:r w:rsidR="001E6F4B">
        <w:rPr>
          <w:sz w:val="32"/>
          <w:szCs w:val="32"/>
        </w:rPr>
        <w:t>LINK:</w:t>
      </w:r>
    </w:p>
    <w:p w14:paraId="6B10D2C7" w14:textId="5DE7F307" w:rsidR="001E6F4B" w:rsidRDefault="007B43C1" w:rsidP="00AA3E8C">
      <w:pPr>
        <w:pStyle w:val="ListParagraph"/>
        <w:ind w:left="1889" w:right="-120"/>
        <w:rPr>
          <w:sz w:val="32"/>
          <w:szCs w:val="32"/>
        </w:rPr>
      </w:pPr>
      <w:hyperlink r:id="rId26" w:anchor="gid=0" w:history="1">
        <w:r w:rsidR="001E6F4B" w:rsidRPr="001E6F4B">
          <w:rPr>
            <w:rStyle w:val="Hyperlink"/>
            <w:sz w:val="32"/>
            <w:szCs w:val="32"/>
          </w:rPr>
          <w:t>https://docs.google.com/spreadsheets/d/1-PBIO_9e9CqZ56wjxT61vPQ-NKF4GaO59CBkrkvy6QQ/edit#gid=0</w:t>
        </w:r>
      </w:hyperlink>
    </w:p>
    <w:p w14:paraId="42D7D6A7" w14:textId="50D837D0" w:rsidR="00844C98" w:rsidRDefault="00844C98" w:rsidP="00844C98">
      <w:pPr>
        <w:ind w:right="-120"/>
        <w:rPr>
          <w:sz w:val="32"/>
          <w:szCs w:val="32"/>
        </w:rPr>
      </w:pPr>
    </w:p>
    <w:p w14:paraId="53F37D4D" w14:textId="600ED0F7" w:rsidR="00844C98" w:rsidRDefault="00844C98" w:rsidP="00844C98">
      <w:pPr>
        <w:ind w:right="-120"/>
        <w:rPr>
          <w:sz w:val="32"/>
          <w:szCs w:val="32"/>
        </w:rPr>
      </w:pPr>
      <w:r>
        <w:rPr>
          <w:sz w:val="32"/>
          <w:szCs w:val="32"/>
        </w:rPr>
        <w:t xml:space="preserve">NOTE: All the above links are accessible to </w:t>
      </w:r>
      <w:hyperlink r:id="rId27" w:history="1">
        <w:r w:rsidRPr="006C6E01">
          <w:rPr>
            <w:rStyle w:val="Hyperlink"/>
            <w:sz w:val="32"/>
            <w:szCs w:val="32"/>
          </w:rPr>
          <w:t>dojosportsofficial@gmail.com</w:t>
        </w:r>
      </w:hyperlink>
      <w:r>
        <w:rPr>
          <w:sz w:val="32"/>
          <w:szCs w:val="32"/>
        </w:rPr>
        <w:t xml:space="preserve"> . In certain cases, other team members are accessible to it.</w:t>
      </w:r>
    </w:p>
    <w:p w14:paraId="4271C26E" w14:textId="6271F215" w:rsidR="00844C98" w:rsidRDefault="00844C98" w:rsidP="00844C98">
      <w:pPr>
        <w:ind w:right="-120"/>
        <w:rPr>
          <w:sz w:val="32"/>
          <w:szCs w:val="32"/>
        </w:rPr>
      </w:pPr>
    </w:p>
    <w:p w14:paraId="79316BA2" w14:textId="77777777" w:rsidR="0097688C" w:rsidRDefault="0097688C" w:rsidP="0097688C">
      <w:pPr>
        <w:rPr>
          <w:sz w:val="32"/>
          <w:szCs w:val="32"/>
        </w:rPr>
      </w:pPr>
      <w:r>
        <w:rPr>
          <w:sz w:val="32"/>
          <w:szCs w:val="32"/>
        </w:rPr>
        <w:t xml:space="preserve">                  </w:t>
      </w:r>
    </w:p>
    <w:p w14:paraId="2C179B8C" w14:textId="217DB5B7" w:rsidR="00DD3D72" w:rsidRDefault="0097688C" w:rsidP="0097688C">
      <w:pPr>
        <w:rPr>
          <w:b/>
          <w:bCs/>
          <w:color w:val="FF0000"/>
          <w:sz w:val="32"/>
          <w:szCs w:val="32"/>
        </w:rPr>
      </w:pPr>
      <w:r>
        <w:rPr>
          <w:sz w:val="32"/>
          <w:szCs w:val="32"/>
        </w:rPr>
        <w:t xml:space="preserve">                           </w:t>
      </w:r>
      <w:r w:rsidR="00DD3D72" w:rsidRPr="00DD3D72">
        <w:rPr>
          <w:b/>
          <w:bCs/>
          <w:color w:val="FF0000"/>
          <w:sz w:val="32"/>
          <w:szCs w:val="32"/>
        </w:rPr>
        <w:t>SUMMARY (WORK EXPERIENCE)</w:t>
      </w:r>
    </w:p>
    <w:p w14:paraId="0F337432" w14:textId="77777777" w:rsidR="00DD3D72" w:rsidRPr="00DD3D72" w:rsidRDefault="00DD3D72" w:rsidP="00DD3D72">
      <w:pPr>
        <w:jc w:val="center"/>
        <w:rPr>
          <w:b/>
          <w:bCs/>
          <w:color w:val="FF0000"/>
          <w:sz w:val="32"/>
          <w:szCs w:val="32"/>
        </w:rPr>
      </w:pPr>
    </w:p>
    <w:p w14:paraId="605D9CA3" w14:textId="3A38B229" w:rsidR="000661CF" w:rsidRDefault="00844C98" w:rsidP="00844C98">
      <w:pPr>
        <w:rPr>
          <w:sz w:val="32"/>
          <w:szCs w:val="32"/>
        </w:rPr>
      </w:pPr>
      <w:r>
        <w:rPr>
          <w:sz w:val="32"/>
          <w:szCs w:val="32"/>
        </w:rPr>
        <w:t xml:space="preserve">I really enjoyed the work culture of DOJO Sports Private Limited. </w:t>
      </w:r>
      <w:proofErr w:type="spellStart"/>
      <w:r>
        <w:rPr>
          <w:sz w:val="32"/>
          <w:szCs w:val="32"/>
        </w:rPr>
        <w:t>Shivali</w:t>
      </w:r>
      <w:proofErr w:type="spellEnd"/>
      <w:r>
        <w:rPr>
          <w:sz w:val="32"/>
          <w:szCs w:val="32"/>
        </w:rPr>
        <w:t xml:space="preserve"> Thakur (HR) and </w:t>
      </w:r>
      <w:proofErr w:type="spellStart"/>
      <w:r>
        <w:rPr>
          <w:sz w:val="32"/>
          <w:szCs w:val="32"/>
        </w:rPr>
        <w:t>Akshay</w:t>
      </w:r>
      <w:proofErr w:type="spellEnd"/>
      <w:r>
        <w:rPr>
          <w:sz w:val="32"/>
          <w:szCs w:val="32"/>
        </w:rPr>
        <w:t xml:space="preserve"> </w:t>
      </w:r>
      <w:proofErr w:type="spellStart"/>
      <w:proofErr w:type="gramStart"/>
      <w:r>
        <w:rPr>
          <w:sz w:val="32"/>
          <w:szCs w:val="32"/>
        </w:rPr>
        <w:t>Bavkar</w:t>
      </w:r>
      <w:proofErr w:type="spellEnd"/>
      <w:r>
        <w:rPr>
          <w:sz w:val="32"/>
          <w:szCs w:val="32"/>
        </w:rPr>
        <w:t>(</w:t>
      </w:r>
      <w:proofErr w:type="gramEnd"/>
      <w:r>
        <w:rPr>
          <w:sz w:val="32"/>
          <w:szCs w:val="32"/>
        </w:rPr>
        <w:t xml:space="preserve">CEO), both are very supporting and great person. </w:t>
      </w:r>
      <w:r w:rsidR="000661CF">
        <w:rPr>
          <w:sz w:val="32"/>
          <w:szCs w:val="32"/>
        </w:rPr>
        <w:t xml:space="preserve">Sugam </w:t>
      </w:r>
      <w:proofErr w:type="spellStart"/>
      <w:r w:rsidR="000661CF">
        <w:rPr>
          <w:sz w:val="32"/>
          <w:szCs w:val="32"/>
        </w:rPr>
        <w:t>Thale</w:t>
      </w:r>
      <w:proofErr w:type="spellEnd"/>
      <w:r w:rsidR="000661CF">
        <w:rPr>
          <w:sz w:val="32"/>
          <w:szCs w:val="32"/>
        </w:rPr>
        <w:t xml:space="preserve"> (COO) is a </w:t>
      </w:r>
      <w:r w:rsidR="003331C9">
        <w:rPr>
          <w:sz w:val="32"/>
          <w:szCs w:val="32"/>
        </w:rPr>
        <w:t>bit introvert</w:t>
      </w:r>
      <w:r w:rsidR="000661CF">
        <w:rPr>
          <w:sz w:val="32"/>
          <w:szCs w:val="32"/>
        </w:rPr>
        <w:t xml:space="preserve"> person but </w:t>
      </w:r>
      <w:r w:rsidR="003331C9">
        <w:rPr>
          <w:sz w:val="32"/>
          <w:szCs w:val="32"/>
        </w:rPr>
        <w:t>a lot</w:t>
      </w:r>
      <w:r w:rsidR="000661CF">
        <w:rPr>
          <w:sz w:val="32"/>
          <w:szCs w:val="32"/>
        </w:rPr>
        <w:t xml:space="preserve"> brainy by nature. His work speaks louder than his words. </w:t>
      </w:r>
      <w:r>
        <w:rPr>
          <w:sz w:val="32"/>
          <w:szCs w:val="32"/>
        </w:rPr>
        <w:t>My fellow team mates Shikhar Rajput is very enthusiastic and charming personality.</w:t>
      </w:r>
    </w:p>
    <w:p w14:paraId="2D082CA5" w14:textId="00C1C7D5" w:rsidR="000661CF" w:rsidRDefault="000661CF" w:rsidP="00844C98">
      <w:pPr>
        <w:rPr>
          <w:sz w:val="32"/>
          <w:szCs w:val="32"/>
        </w:rPr>
      </w:pPr>
    </w:p>
    <w:p w14:paraId="320EEB7D" w14:textId="154BFD29" w:rsidR="00844C98" w:rsidRDefault="000661CF" w:rsidP="00844C98">
      <w:pPr>
        <w:rPr>
          <w:sz w:val="32"/>
          <w:szCs w:val="32"/>
        </w:rPr>
      </w:pPr>
      <w:r>
        <w:rPr>
          <w:sz w:val="32"/>
          <w:szCs w:val="32"/>
        </w:rPr>
        <w:t>Other interns of this family are quite amazing and talented. I wish I would have this type of talented and supportive minds in the future as well as the work culture.</w:t>
      </w:r>
      <w:r w:rsidR="00844C98">
        <w:rPr>
          <w:sz w:val="32"/>
          <w:szCs w:val="32"/>
        </w:rPr>
        <w:t xml:space="preserve"> </w:t>
      </w:r>
    </w:p>
    <w:p w14:paraId="6B0A9AFF" w14:textId="12C79983" w:rsidR="00844C98" w:rsidRDefault="00844C98" w:rsidP="00844C98">
      <w:pPr>
        <w:rPr>
          <w:sz w:val="32"/>
          <w:szCs w:val="32"/>
        </w:rPr>
      </w:pPr>
    </w:p>
    <w:p w14:paraId="56B4AC9F" w14:textId="6403321B" w:rsidR="00844C98" w:rsidRDefault="00844C98" w:rsidP="00844C98">
      <w:pPr>
        <w:rPr>
          <w:sz w:val="32"/>
          <w:szCs w:val="32"/>
        </w:rPr>
      </w:pPr>
      <w:r>
        <w:rPr>
          <w:sz w:val="32"/>
          <w:szCs w:val="32"/>
        </w:rPr>
        <w:t xml:space="preserve">I can’t believe that I have completed 6 months here. </w:t>
      </w:r>
      <w:r w:rsidR="000661CF">
        <w:rPr>
          <w:sz w:val="32"/>
          <w:szCs w:val="32"/>
        </w:rPr>
        <w:t>Especially the idea and implementation of fun session is quite amazing.</w:t>
      </w:r>
    </w:p>
    <w:p w14:paraId="6E3028CF" w14:textId="4F25674C" w:rsidR="000661CF" w:rsidRDefault="000661CF" w:rsidP="00844C98">
      <w:pPr>
        <w:rPr>
          <w:sz w:val="32"/>
          <w:szCs w:val="32"/>
        </w:rPr>
      </w:pPr>
    </w:p>
    <w:p w14:paraId="67B48DB0" w14:textId="2D957AF3" w:rsidR="000661CF" w:rsidRDefault="000661CF" w:rsidP="00844C98">
      <w:pPr>
        <w:rPr>
          <w:sz w:val="32"/>
          <w:szCs w:val="32"/>
        </w:rPr>
      </w:pPr>
      <w:r>
        <w:rPr>
          <w:sz w:val="32"/>
          <w:szCs w:val="32"/>
        </w:rPr>
        <w:t>Apart from this, the practical knowledge that I have acquired from here will be helpful for me in the future. I am really overwhelmed by happiness that you chose me as your team leader.</w:t>
      </w:r>
    </w:p>
    <w:p w14:paraId="17B02F21" w14:textId="44AC3AA5" w:rsidR="000661CF" w:rsidRDefault="000661CF" w:rsidP="00844C98">
      <w:pPr>
        <w:rPr>
          <w:sz w:val="32"/>
          <w:szCs w:val="32"/>
        </w:rPr>
      </w:pPr>
    </w:p>
    <w:p w14:paraId="4D7D6E59" w14:textId="6FCB0C07" w:rsidR="000661CF" w:rsidRDefault="000661CF" w:rsidP="00844C98">
      <w:pPr>
        <w:rPr>
          <w:sz w:val="32"/>
          <w:szCs w:val="32"/>
        </w:rPr>
      </w:pPr>
      <w:r>
        <w:rPr>
          <w:sz w:val="32"/>
          <w:szCs w:val="32"/>
        </w:rPr>
        <w:t>I hope I had met your expectations.</w:t>
      </w:r>
      <w:r w:rsidRPr="000661CF">
        <w:rPr>
          <w:noProof/>
          <w:lang w:val="en-AU" w:eastAsia="en-AU"/>
        </w:rPr>
        <w:t xml:space="preserve"> </w:t>
      </w:r>
    </w:p>
    <w:p w14:paraId="10D578D4" w14:textId="68892877" w:rsidR="000661CF" w:rsidRDefault="000661CF" w:rsidP="00844C98">
      <w:pPr>
        <w:rPr>
          <w:sz w:val="32"/>
          <w:szCs w:val="32"/>
        </w:rPr>
      </w:pPr>
    </w:p>
    <w:p w14:paraId="70E25A0F" w14:textId="296576B0" w:rsidR="000661CF" w:rsidRDefault="000661CF" w:rsidP="00844C98">
      <w:pPr>
        <w:rPr>
          <w:sz w:val="32"/>
          <w:szCs w:val="32"/>
        </w:rPr>
      </w:pPr>
      <w:r>
        <w:rPr>
          <w:sz w:val="32"/>
          <w:szCs w:val="32"/>
        </w:rPr>
        <w:t>Thankyou!!</w:t>
      </w:r>
    </w:p>
    <w:p w14:paraId="34870C2A" w14:textId="119B27DB" w:rsidR="000661CF" w:rsidRDefault="000661CF" w:rsidP="00844C98">
      <w:pPr>
        <w:rPr>
          <w:sz w:val="32"/>
          <w:szCs w:val="32"/>
        </w:rPr>
      </w:pPr>
      <w:r>
        <w:rPr>
          <w:sz w:val="32"/>
          <w:szCs w:val="32"/>
        </w:rPr>
        <w:t>Supriya Rani</w:t>
      </w:r>
    </w:p>
    <w:p w14:paraId="0854B030" w14:textId="77777777" w:rsidR="000661CF" w:rsidRPr="00844C98" w:rsidRDefault="000661CF" w:rsidP="00844C98">
      <w:pPr>
        <w:rPr>
          <w:sz w:val="32"/>
          <w:szCs w:val="32"/>
        </w:rPr>
      </w:pPr>
    </w:p>
    <w:p w14:paraId="12CF7A9F" w14:textId="77777777" w:rsidR="00E61F1F" w:rsidRDefault="00E61F1F" w:rsidP="00380650">
      <w:pPr>
        <w:ind w:right="-120"/>
      </w:pPr>
    </w:p>
    <w:sectPr w:rsidR="00E61F1F" w:rsidSect="0074472B">
      <w:headerReference w:type="default" r:id="rId28"/>
      <w:footerReference w:type="even" r:id="rId29"/>
      <w:footerReference w:type="default" r:id="rId30"/>
      <w:pgSz w:w="12240" w:h="15840" w:code="1"/>
      <w:pgMar w:top="510" w:right="1077" w:bottom="1077"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C8F6D" w14:textId="77777777" w:rsidR="007B43C1" w:rsidRDefault="007B43C1" w:rsidP="001205A1">
      <w:r>
        <w:separator/>
      </w:r>
    </w:p>
  </w:endnote>
  <w:endnote w:type="continuationSeparator" w:id="0">
    <w:p w14:paraId="4224BE56" w14:textId="77777777" w:rsidR="007B43C1" w:rsidRDefault="007B43C1"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8362992"/>
      <w:docPartObj>
        <w:docPartGallery w:val="Page Numbers (Bottom of Page)"/>
        <w:docPartUnique/>
      </w:docPartObj>
    </w:sdtPr>
    <w:sdtEndPr>
      <w:rPr>
        <w:rStyle w:val="PageNumber"/>
      </w:rPr>
    </w:sdtEndPr>
    <w:sdtContent>
      <w:p w14:paraId="76B3A8E3" w14:textId="77777777" w:rsidR="00777693" w:rsidRDefault="00777693" w:rsidP="007776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EndPr>
      <w:rPr>
        <w:rStyle w:val="PageNumber"/>
      </w:rPr>
    </w:sdtEndPr>
    <w:sdtContent>
      <w:p w14:paraId="656309E5" w14:textId="77777777" w:rsidR="00777693" w:rsidRDefault="00777693" w:rsidP="007776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7F72BB" w14:textId="77777777" w:rsidR="00777693" w:rsidRDefault="00777693"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3838232"/>
      <w:docPartObj>
        <w:docPartGallery w:val="Page Numbers (Bottom of Page)"/>
        <w:docPartUnique/>
      </w:docPartObj>
    </w:sdtPr>
    <w:sdtEndPr/>
    <w:sdtContent>
      <w:p w14:paraId="0A784F39" w14:textId="77777777" w:rsidR="00777693" w:rsidRPr="000F0731" w:rsidRDefault="00777693" w:rsidP="000F0731">
        <w:pPr>
          <w:pStyle w:val="Footer"/>
        </w:pPr>
        <w:r w:rsidRPr="000F0731">
          <w:fldChar w:fldCharType="begin"/>
        </w:r>
        <w:r w:rsidRPr="000F0731">
          <w:instrText xml:space="preserve"> PAGE </w:instrText>
        </w:r>
        <w:r w:rsidRPr="000F0731">
          <w:fldChar w:fldCharType="separate"/>
        </w:r>
        <w:r w:rsidRPr="000F0731">
          <w:t>2</w:t>
        </w:r>
        <w:r w:rsidRPr="000F0731">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9B012" w14:textId="77777777" w:rsidR="007B43C1" w:rsidRDefault="007B43C1" w:rsidP="001205A1">
      <w:r>
        <w:separator/>
      </w:r>
    </w:p>
  </w:footnote>
  <w:footnote w:type="continuationSeparator" w:id="0">
    <w:p w14:paraId="5D6BC30C" w14:textId="77777777" w:rsidR="007B43C1" w:rsidRDefault="007B43C1"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8805B" w14:textId="3870FF12" w:rsidR="0047553A" w:rsidRDefault="0047553A" w:rsidP="0047553A">
    <w:pPr>
      <w:pStyle w:val="Header"/>
    </w:pPr>
    <w:r>
      <w:t>INTERNSHIP REPORT- SUPRIYA</w:t>
    </w:r>
  </w:p>
  <w:p w14:paraId="69932263" w14:textId="183787E6" w:rsidR="00777693" w:rsidRPr="00637B83" w:rsidRDefault="00777693" w:rsidP="00637B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A049E"/>
    <w:multiLevelType w:val="hybridMultilevel"/>
    <w:tmpl w:val="BBAC4D48"/>
    <w:lvl w:ilvl="0" w:tplc="4009000D">
      <w:start w:val="1"/>
      <w:numFmt w:val="bullet"/>
      <w:lvlText w:val=""/>
      <w:lvlJc w:val="left"/>
      <w:pPr>
        <w:ind w:left="2609" w:hanging="360"/>
      </w:pPr>
      <w:rPr>
        <w:rFonts w:ascii="Wingdings" w:hAnsi="Wingdings" w:hint="default"/>
      </w:rPr>
    </w:lvl>
    <w:lvl w:ilvl="1" w:tplc="40090003" w:tentative="1">
      <w:start w:val="1"/>
      <w:numFmt w:val="bullet"/>
      <w:lvlText w:val="o"/>
      <w:lvlJc w:val="left"/>
      <w:pPr>
        <w:ind w:left="3329" w:hanging="360"/>
      </w:pPr>
      <w:rPr>
        <w:rFonts w:ascii="Courier New" w:hAnsi="Courier New" w:cs="Courier New" w:hint="default"/>
      </w:rPr>
    </w:lvl>
    <w:lvl w:ilvl="2" w:tplc="40090005" w:tentative="1">
      <w:start w:val="1"/>
      <w:numFmt w:val="bullet"/>
      <w:lvlText w:val=""/>
      <w:lvlJc w:val="left"/>
      <w:pPr>
        <w:ind w:left="4049" w:hanging="360"/>
      </w:pPr>
      <w:rPr>
        <w:rFonts w:ascii="Wingdings" w:hAnsi="Wingdings" w:hint="default"/>
      </w:rPr>
    </w:lvl>
    <w:lvl w:ilvl="3" w:tplc="40090001" w:tentative="1">
      <w:start w:val="1"/>
      <w:numFmt w:val="bullet"/>
      <w:lvlText w:val=""/>
      <w:lvlJc w:val="left"/>
      <w:pPr>
        <w:ind w:left="4769" w:hanging="360"/>
      </w:pPr>
      <w:rPr>
        <w:rFonts w:ascii="Symbol" w:hAnsi="Symbol" w:hint="default"/>
      </w:rPr>
    </w:lvl>
    <w:lvl w:ilvl="4" w:tplc="40090003" w:tentative="1">
      <w:start w:val="1"/>
      <w:numFmt w:val="bullet"/>
      <w:lvlText w:val="o"/>
      <w:lvlJc w:val="left"/>
      <w:pPr>
        <w:ind w:left="5489" w:hanging="360"/>
      </w:pPr>
      <w:rPr>
        <w:rFonts w:ascii="Courier New" w:hAnsi="Courier New" w:cs="Courier New" w:hint="default"/>
      </w:rPr>
    </w:lvl>
    <w:lvl w:ilvl="5" w:tplc="40090005" w:tentative="1">
      <w:start w:val="1"/>
      <w:numFmt w:val="bullet"/>
      <w:lvlText w:val=""/>
      <w:lvlJc w:val="left"/>
      <w:pPr>
        <w:ind w:left="6209" w:hanging="360"/>
      </w:pPr>
      <w:rPr>
        <w:rFonts w:ascii="Wingdings" w:hAnsi="Wingdings" w:hint="default"/>
      </w:rPr>
    </w:lvl>
    <w:lvl w:ilvl="6" w:tplc="40090001" w:tentative="1">
      <w:start w:val="1"/>
      <w:numFmt w:val="bullet"/>
      <w:lvlText w:val=""/>
      <w:lvlJc w:val="left"/>
      <w:pPr>
        <w:ind w:left="6929" w:hanging="360"/>
      </w:pPr>
      <w:rPr>
        <w:rFonts w:ascii="Symbol" w:hAnsi="Symbol" w:hint="default"/>
      </w:rPr>
    </w:lvl>
    <w:lvl w:ilvl="7" w:tplc="40090003" w:tentative="1">
      <w:start w:val="1"/>
      <w:numFmt w:val="bullet"/>
      <w:lvlText w:val="o"/>
      <w:lvlJc w:val="left"/>
      <w:pPr>
        <w:ind w:left="7649" w:hanging="360"/>
      </w:pPr>
      <w:rPr>
        <w:rFonts w:ascii="Courier New" w:hAnsi="Courier New" w:cs="Courier New" w:hint="default"/>
      </w:rPr>
    </w:lvl>
    <w:lvl w:ilvl="8" w:tplc="40090005" w:tentative="1">
      <w:start w:val="1"/>
      <w:numFmt w:val="bullet"/>
      <w:lvlText w:val=""/>
      <w:lvlJc w:val="left"/>
      <w:pPr>
        <w:ind w:left="8369" w:hanging="360"/>
      </w:pPr>
      <w:rPr>
        <w:rFonts w:ascii="Wingdings" w:hAnsi="Wingdings" w:hint="default"/>
      </w:rPr>
    </w:lvl>
  </w:abstractNum>
  <w:abstractNum w:abstractNumId="1" w15:restartNumberingAfterBreak="0">
    <w:nsid w:val="14A819C8"/>
    <w:multiLevelType w:val="hybridMultilevel"/>
    <w:tmpl w:val="4E7C74C6"/>
    <w:lvl w:ilvl="0" w:tplc="4009000D">
      <w:start w:val="1"/>
      <w:numFmt w:val="bullet"/>
      <w:lvlText w:val=""/>
      <w:lvlJc w:val="left"/>
      <w:pPr>
        <w:ind w:left="2609" w:hanging="360"/>
      </w:pPr>
      <w:rPr>
        <w:rFonts w:ascii="Wingdings" w:hAnsi="Wingdings" w:hint="default"/>
      </w:rPr>
    </w:lvl>
    <w:lvl w:ilvl="1" w:tplc="40090003" w:tentative="1">
      <w:start w:val="1"/>
      <w:numFmt w:val="bullet"/>
      <w:lvlText w:val="o"/>
      <w:lvlJc w:val="left"/>
      <w:pPr>
        <w:ind w:left="3329" w:hanging="360"/>
      </w:pPr>
      <w:rPr>
        <w:rFonts w:ascii="Courier New" w:hAnsi="Courier New" w:cs="Courier New" w:hint="default"/>
      </w:rPr>
    </w:lvl>
    <w:lvl w:ilvl="2" w:tplc="40090005" w:tentative="1">
      <w:start w:val="1"/>
      <w:numFmt w:val="bullet"/>
      <w:lvlText w:val=""/>
      <w:lvlJc w:val="left"/>
      <w:pPr>
        <w:ind w:left="4049" w:hanging="360"/>
      </w:pPr>
      <w:rPr>
        <w:rFonts w:ascii="Wingdings" w:hAnsi="Wingdings" w:hint="default"/>
      </w:rPr>
    </w:lvl>
    <w:lvl w:ilvl="3" w:tplc="40090001" w:tentative="1">
      <w:start w:val="1"/>
      <w:numFmt w:val="bullet"/>
      <w:lvlText w:val=""/>
      <w:lvlJc w:val="left"/>
      <w:pPr>
        <w:ind w:left="4769" w:hanging="360"/>
      </w:pPr>
      <w:rPr>
        <w:rFonts w:ascii="Symbol" w:hAnsi="Symbol" w:hint="default"/>
      </w:rPr>
    </w:lvl>
    <w:lvl w:ilvl="4" w:tplc="40090003" w:tentative="1">
      <w:start w:val="1"/>
      <w:numFmt w:val="bullet"/>
      <w:lvlText w:val="o"/>
      <w:lvlJc w:val="left"/>
      <w:pPr>
        <w:ind w:left="5489" w:hanging="360"/>
      </w:pPr>
      <w:rPr>
        <w:rFonts w:ascii="Courier New" w:hAnsi="Courier New" w:cs="Courier New" w:hint="default"/>
      </w:rPr>
    </w:lvl>
    <w:lvl w:ilvl="5" w:tplc="40090005" w:tentative="1">
      <w:start w:val="1"/>
      <w:numFmt w:val="bullet"/>
      <w:lvlText w:val=""/>
      <w:lvlJc w:val="left"/>
      <w:pPr>
        <w:ind w:left="6209" w:hanging="360"/>
      </w:pPr>
      <w:rPr>
        <w:rFonts w:ascii="Wingdings" w:hAnsi="Wingdings" w:hint="default"/>
      </w:rPr>
    </w:lvl>
    <w:lvl w:ilvl="6" w:tplc="40090001" w:tentative="1">
      <w:start w:val="1"/>
      <w:numFmt w:val="bullet"/>
      <w:lvlText w:val=""/>
      <w:lvlJc w:val="left"/>
      <w:pPr>
        <w:ind w:left="6929" w:hanging="360"/>
      </w:pPr>
      <w:rPr>
        <w:rFonts w:ascii="Symbol" w:hAnsi="Symbol" w:hint="default"/>
      </w:rPr>
    </w:lvl>
    <w:lvl w:ilvl="7" w:tplc="40090003" w:tentative="1">
      <w:start w:val="1"/>
      <w:numFmt w:val="bullet"/>
      <w:lvlText w:val="o"/>
      <w:lvlJc w:val="left"/>
      <w:pPr>
        <w:ind w:left="7649" w:hanging="360"/>
      </w:pPr>
      <w:rPr>
        <w:rFonts w:ascii="Courier New" w:hAnsi="Courier New" w:cs="Courier New" w:hint="default"/>
      </w:rPr>
    </w:lvl>
    <w:lvl w:ilvl="8" w:tplc="40090005" w:tentative="1">
      <w:start w:val="1"/>
      <w:numFmt w:val="bullet"/>
      <w:lvlText w:val=""/>
      <w:lvlJc w:val="left"/>
      <w:pPr>
        <w:ind w:left="8369" w:hanging="360"/>
      </w:pPr>
      <w:rPr>
        <w:rFonts w:ascii="Wingdings" w:hAnsi="Wingdings" w:hint="default"/>
      </w:rPr>
    </w:lvl>
  </w:abstractNum>
  <w:abstractNum w:abstractNumId="2" w15:restartNumberingAfterBreak="0">
    <w:nsid w:val="179437A8"/>
    <w:multiLevelType w:val="hybridMultilevel"/>
    <w:tmpl w:val="BC162026"/>
    <w:lvl w:ilvl="0" w:tplc="40090009">
      <w:start w:val="1"/>
      <w:numFmt w:val="bullet"/>
      <w:lvlText w:val=""/>
      <w:lvlJc w:val="left"/>
      <w:pPr>
        <w:ind w:left="2328" w:hanging="360"/>
      </w:pPr>
      <w:rPr>
        <w:rFonts w:ascii="Wingdings" w:hAnsi="Wingdings" w:hint="default"/>
      </w:rPr>
    </w:lvl>
    <w:lvl w:ilvl="1" w:tplc="40090003" w:tentative="1">
      <w:start w:val="1"/>
      <w:numFmt w:val="bullet"/>
      <w:lvlText w:val="o"/>
      <w:lvlJc w:val="left"/>
      <w:pPr>
        <w:ind w:left="3048" w:hanging="360"/>
      </w:pPr>
      <w:rPr>
        <w:rFonts w:ascii="Courier New" w:hAnsi="Courier New" w:cs="Courier New" w:hint="default"/>
      </w:rPr>
    </w:lvl>
    <w:lvl w:ilvl="2" w:tplc="40090005" w:tentative="1">
      <w:start w:val="1"/>
      <w:numFmt w:val="bullet"/>
      <w:lvlText w:val=""/>
      <w:lvlJc w:val="left"/>
      <w:pPr>
        <w:ind w:left="3768" w:hanging="360"/>
      </w:pPr>
      <w:rPr>
        <w:rFonts w:ascii="Wingdings" w:hAnsi="Wingdings" w:hint="default"/>
      </w:rPr>
    </w:lvl>
    <w:lvl w:ilvl="3" w:tplc="40090001" w:tentative="1">
      <w:start w:val="1"/>
      <w:numFmt w:val="bullet"/>
      <w:lvlText w:val=""/>
      <w:lvlJc w:val="left"/>
      <w:pPr>
        <w:ind w:left="4488" w:hanging="360"/>
      </w:pPr>
      <w:rPr>
        <w:rFonts w:ascii="Symbol" w:hAnsi="Symbol" w:hint="default"/>
      </w:rPr>
    </w:lvl>
    <w:lvl w:ilvl="4" w:tplc="40090003" w:tentative="1">
      <w:start w:val="1"/>
      <w:numFmt w:val="bullet"/>
      <w:lvlText w:val="o"/>
      <w:lvlJc w:val="left"/>
      <w:pPr>
        <w:ind w:left="5208" w:hanging="360"/>
      </w:pPr>
      <w:rPr>
        <w:rFonts w:ascii="Courier New" w:hAnsi="Courier New" w:cs="Courier New" w:hint="default"/>
      </w:rPr>
    </w:lvl>
    <w:lvl w:ilvl="5" w:tplc="40090005" w:tentative="1">
      <w:start w:val="1"/>
      <w:numFmt w:val="bullet"/>
      <w:lvlText w:val=""/>
      <w:lvlJc w:val="left"/>
      <w:pPr>
        <w:ind w:left="5928" w:hanging="360"/>
      </w:pPr>
      <w:rPr>
        <w:rFonts w:ascii="Wingdings" w:hAnsi="Wingdings" w:hint="default"/>
      </w:rPr>
    </w:lvl>
    <w:lvl w:ilvl="6" w:tplc="40090001" w:tentative="1">
      <w:start w:val="1"/>
      <w:numFmt w:val="bullet"/>
      <w:lvlText w:val=""/>
      <w:lvlJc w:val="left"/>
      <w:pPr>
        <w:ind w:left="6648" w:hanging="360"/>
      </w:pPr>
      <w:rPr>
        <w:rFonts w:ascii="Symbol" w:hAnsi="Symbol" w:hint="default"/>
      </w:rPr>
    </w:lvl>
    <w:lvl w:ilvl="7" w:tplc="40090003" w:tentative="1">
      <w:start w:val="1"/>
      <w:numFmt w:val="bullet"/>
      <w:lvlText w:val="o"/>
      <w:lvlJc w:val="left"/>
      <w:pPr>
        <w:ind w:left="7368" w:hanging="360"/>
      </w:pPr>
      <w:rPr>
        <w:rFonts w:ascii="Courier New" w:hAnsi="Courier New" w:cs="Courier New" w:hint="default"/>
      </w:rPr>
    </w:lvl>
    <w:lvl w:ilvl="8" w:tplc="40090005" w:tentative="1">
      <w:start w:val="1"/>
      <w:numFmt w:val="bullet"/>
      <w:lvlText w:val=""/>
      <w:lvlJc w:val="left"/>
      <w:pPr>
        <w:ind w:left="8088" w:hanging="360"/>
      </w:pPr>
      <w:rPr>
        <w:rFonts w:ascii="Wingdings" w:hAnsi="Wingdings" w:hint="default"/>
      </w:rPr>
    </w:lvl>
  </w:abstractNum>
  <w:abstractNum w:abstractNumId="3" w15:restartNumberingAfterBreak="0">
    <w:nsid w:val="1F9D14AF"/>
    <w:multiLevelType w:val="hybridMultilevel"/>
    <w:tmpl w:val="E904CC82"/>
    <w:lvl w:ilvl="0" w:tplc="4009000D">
      <w:start w:val="1"/>
      <w:numFmt w:val="bullet"/>
      <w:lvlText w:val=""/>
      <w:lvlJc w:val="left"/>
      <w:pPr>
        <w:ind w:left="2609" w:hanging="360"/>
      </w:pPr>
      <w:rPr>
        <w:rFonts w:ascii="Wingdings" w:hAnsi="Wingdings" w:hint="default"/>
      </w:rPr>
    </w:lvl>
    <w:lvl w:ilvl="1" w:tplc="40090003" w:tentative="1">
      <w:start w:val="1"/>
      <w:numFmt w:val="bullet"/>
      <w:lvlText w:val="o"/>
      <w:lvlJc w:val="left"/>
      <w:pPr>
        <w:ind w:left="3329" w:hanging="360"/>
      </w:pPr>
      <w:rPr>
        <w:rFonts w:ascii="Courier New" w:hAnsi="Courier New" w:cs="Courier New" w:hint="default"/>
      </w:rPr>
    </w:lvl>
    <w:lvl w:ilvl="2" w:tplc="40090005" w:tentative="1">
      <w:start w:val="1"/>
      <w:numFmt w:val="bullet"/>
      <w:lvlText w:val=""/>
      <w:lvlJc w:val="left"/>
      <w:pPr>
        <w:ind w:left="4049" w:hanging="360"/>
      </w:pPr>
      <w:rPr>
        <w:rFonts w:ascii="Wingdings" w:hAnsi="Wingdings" w:hint="default"/>
      </w:rPr>
    </w:lvl>
    <w:lvl w:ilvl="3" w:tplc="40090001" w:tentative="1">
      <w:start w:val="1"/>
      <w:numFmt w:val="bullet"/>
      <w:lvlText w:val=""/>
      <w:lvlJc w:val="left"/>
      <w:pPr>
        <w:ind w:left="4769" w:hanging="360"/>
      </w:pPr>
      <w:rPr>
        <w:rFonts w:ascii="Symbol" w:hAnsi="Symbol" w:hint="default"/>
      </w:rPr>
    </w:lvl>
    <w:lvl w:ilvl="4" w:tplc="40090003" w:tentative="1">
      <w:start w:val="1"/>
      <w:numFmt w:val="bullet"/>
      <w:lvlText w:val="o"/>
      <w:lvlJc w:val="left"/>
      <w:pPr>
        <w:ind w:left="5489" w:hanging="360"/>
      </w:pPr>
      <w:rPr>
        <w:rFonts w:ascii="Courier New" w:hAnsi="Courier New" w:cs="Courier New" w:hint="default"/>
      </w:rPr>
    </w:lvl>
    <w:lvl w:ilvl="5" w:tplc="40090005" w:tentative="1">
      <w:start w:val="1"/>
      <w:numFmt w:val="bullet"/>
      <w:lvlText w:val=""/>
      <w:lvlJc w:val="left"/>
      <w:pPr>
        <w:ind w:left="6209" w:hanging="360"/>
      </w:pPr>
      <w:rPr>
        <w:rFonts w:ascii="Wingdings" w:hAnsi="Wingdings" w:hint="default"/>
      </w:rPr>
    </w:lvl>
    <w:lvl w:ilvl="6" w:tplc="40090001" w:tentative="1">
      <w:start w:val="1"/>
      <w:numFmt w:val="bullet"/>
      <w:lvlText w:val=""/>
      <w:lvlJc w:val="left"/>
      <w:pPr>
        <w:ind w:left="6929" w:hanging="360"/>
      </w:pPr>
      <w:rPr>
        <w:rFonts w:ascii="Symbol" w:hAnsi="Symbol" w:hint="default"/>
      </w:rPr>
    </w:lvl>
    <w:lvl w:ilvl="7" w:tplc="40090003" w:tentative="1">
      <w:start w:val="1"/>
      <w:numFmt w:val="bullet"/>
      <w:lvlText w:val="o"/>
      <w:lvlJc w:val="left"/>
      <w:pPr>
        <w:ind w:left="7649" w:hanging="360"/>
      </w:pPr>
      <w:rPr>
        <w:rFonts w:ascii="Courier New" w:hAnsi="Courier New" w:cs="Courier New" w:hint="default"/>
      </w:rPr>
    </w:lvl>
    <w:lvl w:ilvl="8" w:tplc="40090005" w:tentative="1">
      <w:start w:val="1"/>
      <w:numFmt w:val="bullet"/>
      <w:lvlText w:val=""/>
      <w:lvlJc w:val="left"/>
      <w:pPr>
        <w:ind w:left="8369" w:hanging="360"/>
      </w:pPr>
      <w:rPr>
        <w:rFonts w:ascii="Wingdings" w:hAnsi="Wingdings" w:hint="default"/>
      </w:rPr>
    </w:lvl>
  </w:abstractNum>
  <w:abstractNum w:abstractNumId="4" w15:restartNumberingAfterBreak="0">
    <w:nsid w:val="425E587B"/>
    <w:multiLevelType w:val="hybridMultilevel"/>
    <w:tmpl w:val="4EFEF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440846"/>
    <w:multiLevelType w:val="hybridMultilevel"/>
    <w:tmpl w:val="2CE83E24"/>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46B6714F"/>
    <w:multiLevelType w:val="hybridMultilevel"/>
    <w:tmpl w:val="7D941C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BAE0E5B"/>
    <w:multiLevelType w:val="hybridMultilevel"/>
    <w:tmpl w:val="CC94E2A2"/>
    <w:lvl w:ilvl="0" w:tplc="40090003">
      <w:start w:val="1"/>
      <w:numFmt w:val="bullet"/>
      <w:lvlText w:val="o"/>
      <w:lvlJc w:val="left"/>
      <w:pPr>
        <w:ind w:left="2254" w:hanging="360"/>
      </w:pPr>
      <w:rPr>
        <w:rFonts w:ascii="Courier New" w:hAnsi="Courier New" w:cs="Courier New" w:hint="default"/>
      </w:rPr>
    </w:lvl>
    <w:lvl w:ilvl="1" w:tplc="40090003" w:tentative="1">
      <w:start w:val="1"/>
      <w:numFmt w:val="bullet"/>
      <w:lvlText w:val="o"/>
      <w:lvlJc w:val="left"/>
      <w:pPr>
        <w:ind w:left="2974" w:hanging="360"/>
      </w:pPr>
      <w:rPr>
        <w:rFonts w:ascii="Courier New" w:hAnsi="Courier New" w:cs="Courier New" w:hint="default"/>
      </w:rPr>
    </w:lvl>
    <w:lvl w:ilvl="2" w:tplc="40090005" w:tentative="1">
      <w:start w:val="1"/>
      <w:numFmt w:val="bullet"/>
      <w:lvlText w:val=""/>
      <w:lvlJc w:val="left"/>
      <w:pPr>
        <w:ind w:left="3694" w:hanging="360"/>
      </w:pPr>
      <w:rPr>
        <w:rFonts w:ascii="Wingdings" w:hAnsi="Wingdings" w:hint="default"/>
      </w:rPr>
    </w:lvl>
    <w:lvl w:ilvl="3" w:tplc="40090001" w:tentative="1">
      <w:start w:val="1"/>
      <w:numFmt w:val="bullet"/>
      <w:lvlText w:val=""/>
      <w:lvlJc w:val="left"/>
      <w:pPr>
        <w:ind w:left="4414" w:hanging="360"/>
      </w:pPr>
      <w:rPr>
        <w:rFonts w:ascii="Symbol" w:hAnsi="Symbol" w:hint="default"/>
      </w:rPr>
    </w:lvl>
    <w:lvl w:ilvl="4" w:tplc="40090003" w:tentative="1">
      <w:start w:val="1"/>
      <w:numFmt w:val="bullet"/>
      <w:lvlText w:val="o"/>
      <w:lvlJc w:val="left"/>
      <w:pPr>
        <w:ind w:left="5134" w:hanging="360"/>
      </w:pPr>
      <w:rPr>
        <w:rFonts w:ascii="Courier New" w:hAnsi="Courier New" w:cs="Courier New" w:hint="default"/>
      </w:rPr>
    </w:lvl>
    <w:lvl w:ilvl="5" w:tplc="40090005" w:tentative="1">
      <w:start w:val="1"/>
      <w:numFmt w:val="bullet"/>
      <w:lvlText w:val=""/>
      <w:lvlJc w:val="left"/>
      <w:pPr>
        <w:ind w:left="5854" w:hanging="360"/>
      </w:pPr>
      <w:rPr>
        <w:rFonts w:ascii="Wingdings" w:hAnsi="Wingdings" w:hint="default"/>
      </w:rPr>
    </w:lvl>
    <w:lvl w:ilvl="6" w:tplc="40090001" w:tentative="1">
      <w:start w:val="1"/>
      <w:numFmt w:val="bullet"/>
      <w:lvlText w:val=""/>
      <w:lvlJc w:val="left"/>
      <w:pPr>
        <w:ind w:left="6574" w:hanging="360"/>
      </w:pPr>
      <w:rPr>
        <w:rFonts w:ascii="Symbol" w:hAnsi="Symbol" w:hint="default"/>
      </w:rPr>
    </w:lvl>
    <w:lvl w:ilvl="7" w:tplc="40090003" w:tentative="1">
      <w:start w:val="1"/>
      <w:numFmt w:val="bullet"/>
      <w:lvlText w:val="o"/>
      <w:lvlJc w:val="left"/>
      <w:pPr>
        <w:ind w:left="7294" w:hanging="360"/>
      </w:pPr>
      <w:rPr>
        <w:rFonts w:ascii="Courier New" w:hAnsi="Courier New" w:cs="Courier New" w:hint="default"/>
      </w:rPr>
    </w:lvl>
    <w:lvl w:ilvl="8" w:tplc="40090005" w:tentative="1">
      <w:start w:val="1"/>
      <w:numFmt w:val="bullet"/>
      <w:lvlText w:val=""/>
      <w:lvlJc w:val="left"/>
      <w:pPr>
        <w:ind w:left="8014" w:hanging="360"/>
      </w:pPr>
      <w:rPr>
        <w:rFonts w:ascii="Wingdings" w:hAnsi="Wingdings" w:hint="default"/>
      </w:rPr>
    </w:lvl>
  </w:abstractNum>
  <w:abstractNum w:abstractNumId="8" w15:restartNumberingAfterBreak="0">
    <w:nsid w:val="64DE6104"/>
    <w:multiLevelType w:val="hybridMultilevel"/>
    <w:tmpl w:val="CD54900C"/>
    <w:lvl w:ilvl="0" w:tplc="40090001">
      <w:start w:val="1"/>
      <w:numFmt w:val="bullet"/>
      <w:lvlText w:val=""/>
      <w:lvlJc w:val="left"/>
      <w:pPr>
        <w:ind w:left="1169" w:hanging="360"/>
      </w:pPr>
      <w:rPr>
        <w:rFonts w:ascii="Symbol" w:hAnsi="Symbol" w:hint="default"/>
      </w:rPr>
    </w:lvl>
    <w:lvl w:ilvl="1" w:tplc="40090003" w:tentative="1">
      <w:start w:val="1"/>
      <w:numFmt w:val="bullet"/>
      <w:lvlText w:val="o"/>
      <w:lvlJc w:val="left"/>
      <w:pPr>
        <w:ind w:left="1889" w:hanging="360"/>
      </w:pPr>
      <w:rPr>
        <w:rFonts w:ascii="Courier New" w:hAnsi="Courier New" w:cs="Courier New" w:hint="default"/>
      </w:rPr>
    </w:lvl>
    <w:lvl w:ilvl="2" w:tplc="40090005" w:tentative="1">
      <w:start w:val="1"/>
      <w:numFmt w:val="bullet"/>
      <w:lvlText w:val=""/>
      <w:lvlJc w:val="left"/>
      <w:pPr>
        <w:ind w:left="2609" w:hanging="360"/>
      </w:pPr>
      <w:rPr>
        <w:rFonts w:ascii="Wingdings" w:hAnsi="Wingdings" w:hint="default"/>
      </w:rPr>
    </w:lvl>
    <w:lvl w:ilvl="3" w:tplc="40090001" w:tentative="1">
      <w:start w:val="1"/>
      <w:numFmt w:val="bullet"/>
      <w:lvlText w:val=""/>
      <w:lvlJc w:val="left"/>
      <w:pPr>
        <w:ind w:left="3329" w:hanging="360"/>
      </w:pPr>
      <w:rPr>
        <w:rFonts w:ascii="Symbol" w:hAnsi="Symbol" w:hint="default"/>
      </w:rPr>
    </w:lvl>
    <w:lvl w:ilvl="4" w:tplc="40090003" w:tentative="1">
      <w:start w:val="1"/>
      <w:numFmt w:val="bullet"/>
      <w:lvlText w:val="o"/>
      <w:lvlJc w:val="left"/>
      <w:pPr>
        <w:ind w:left="4049" w:hanging="360"/>
      </w:pPr>
      <w:rPr>
        <w:rFonts w:ascii="Courier New" w:hAnsi="Courier New" w:cs="Courier New" w:hint="default"/>
      </w:rPr>
    </w:lvl>
    <w:lvl w:ilvl="5" w:tplc="40090005" w:tentative="1">
      <w:start w:val="1"/>
      <w:numFmt w:val="bullet"/>
      <w:lvlText w:val=""/>
      <w:lvlJc w:val="left"/>
      <w:pPr>
        <w:ind w:left="4769" w:hanging="360"/>
      </w:pPr>
      <w:rPr>
        <w:rFonts w:ascii="Wingdings" w:hAnsi="Wingdings" w:hint="default"/>
      </w:rPr>
    </w:lvl>
    <w:lvl w:ilvl="6" w:tplc="40090001" w:tentative="1">
      <w:start w:val="1"/>
      <w:numFmt w:val="bullet"/>
      <w:lvlText w:val=""/>
      <w:lvlJc w:val="left"/>
      <w:pPr>
        <w:ind w:left="5489" w:hanging="360"/>
      </w:pPr>
      <w:rPr>
        <w:rFonts w:ascii="Symbol" w:hAnsi="Symbol" w:hint="default"/>
      </w:rPr>
    </w:lvl>
    <w:lvl w:ilvl="7" w:tplc="40090003" w:tentative="1">
      <w:start w:val="1"/>
      <w:numFmt w:val="bullet"/>
      <w:lvlText w:val="o"/>
      <w:lvlJc w:val="left"/>
      <w:pPr>
        <w:ind w:left="6209" w:hanging="360"/>
      </w:pPr>
      <w:rPr>
        <w:rFonts w:ascii="Courier New" w:hAnsi="Courier New" w:cs="Courier New" w:hint="default"/>
      </w:rPr>
    </w:lvl>
    <w:lvl w:ilvl="8" w:tplc="40090005" w:tentative="1">
      <w:start w:val="1"/>
      <w:numFmt w:val="bullet"/>
      <w:lvlText w:val=""/>
      <w:lvlJc w:val="left"/>
      <w:pPr>
        <w:ind w:left="6929" w:hanging="360"/>
      </w:pPr>
      <w:rPr>
        <w:rFonts w:ascii="Wingdings" w:hAnsi="Wingdings" w:hint="default"/>
      </w:rPr>
    </w:lvl>
  </w:abstractNum>
  <w:abstractNum w:abstractNumId="9" w15:restartNumberingAfterBreak="0">
    <w:nsid w:val="78BA3D14"/>
    <w:multiLevelType w:val="hybridMultilevel"/>
    <w:tmpl w:val="851CE26E"/>
    <w:lvl w:ilvl="0" w:tplc="40090003">
      <w:start w:val="1"/>
      <w:numFmt w:val="bullet"/>
      <w:lvlText w:val="o"/>
      <w:lvlJc w:val="left"/>
      <w:pPr>
        <w:ind w:left="1889" w:hanging="360"/>
      </w:pPr>
      <w:rPr>
        <w:rFonts w:ascii="Courier New" w:hAnsi="Courier New" w:cs="Courier New" w:hint="default"/>
      </w:rPr>
    </w:lvl>
    <w:lvl w:ilvl="1" w:tplc="40090003" w:tentative="1">
      <w:start w:val="1"/>
      <w:numFmt w:val="bullet"/>
      <w:lvlText w:val="o"/>
      <w:lvlJc w:val="left"/>
      <w:pPr>
        <w:ind w:left="2609" w:hanging="360"/>
      </w:pPr>
      <w:rPr>
        <w:rFonts w:ascii="Courier New" w:hAnsi="Courier New" w:cs="Courier New" w:hint="default"/>
      </w:rPr>
    </w:lvl>
    <w:lvl w:ilvl="2" w:tplc="40090005" w:tentative="1">
      <w:start w:val="1"/>
      <w:numFmt w:val="bullet"/>
      <w:lvlText w:val=""/>
      <w:lvlJc w:val="left"/>
      <w:pPr>
        <w:ind w:left="3329" w:hanging="360"/>
      </w:pPr>
      <w:rPr>
        <w:rFonts w:ascii="Wingdings" w:hAnsi="Wingdings" w:hint="default"/>
      </w:rPr>
    </w:lvl>
    <w:lvl w:ilvl="3" w:tplc="40090001" w:tentative="1">
      <w:start w:val="1"/>
      <w:numFmt w:val="bullet"/>
      <w:lvlText w:val=""/>
      <w:lvlJc w:val="left"/>
      <w:pPr>
        <w:ind w:left="4049" w:hanging="360"/>
      </w:pPr>
      <w:rPr>
        <w:rFonts w:ascii="Symbol" w:hAnsi="Symbol" w:hint="default"/>
      </w:rPr>
    </w:lvl>
    <w:lvl w:ilvl="4" w:tplc="40090003" w:tentative="1">
      <w:start w:val="1"/>
      <w:numFmt w:val="bullet"/>
      <w:lvlText w:val="o"/>
      <w:lvlJc w:val="left"/>
      <w:pPr>
        <w:ind w:left="4769" w:hanging="360"/>
      </w:pPr>
      <w:rPr>
        <w:rFonts w:ascii="Courier New" w:hAnsi="Courier New" w:cs="Courier New" w:hint="default"/>
      </w:rPr>
    </w:lvl>
    <w:lvl w:ilvl="5" w:tplc="40090005" w:tentative="1">
      <w:start w:val="1"/>
      <w:numFmt w:val="bullet"/>
      <w:lvlText w:val=""/>
      <w:lvlJc w:val="left"/>
      <w:pPr>
        <w:ind w:left="5489" w:hanging="360"/>
      </w:pPr>
      <w:rPr>
        <w:rFonts w:ascii="Wingdings" w:hAnsi="Wingdings" w:hint="default"/>
      </w:rPr>
    </w:lvl>
    <w:lvl w:ilvl="6" w:tplc="40090001" w:tentative="1">
      <w:start w:val="1"/>
      <w:numFmt w:val="bullet"/>
      <w:lvlText w:val=""/>
      <w:lvlJc w:val="left"/>
      <w:pPr>
        <w:ind w:left="6209" w:hanging="360"/>
      </w:pPr>
      <w:rPr>
        <w:rFonts w:ascii="Symbol" w:hAnsi="Symbol" w:hint="default"/>
      </w:rPr>
    </w:lvl>
    <w:lvl w:ilvl="7" w:tplc="40090003" w:tentative="1">
      <w:start w:val="1"/>
      <w:numFmt w:val="bullet"/>
      <w:lvlText w:val="o"/>
      <w:lvlJc w:val="left"/>
      <w:pPr>
        <w:ind w:left="6929" w:hanging="360"/>
      </w:pPr>
      <w:rPr>
        <w:rFonts w:ascii="Courier New" w:hAnsi="Courier New" w:cs="Courier New" w:hint="default"/>
      </w:rPr>
    </w:lvl>
    <w:lvl w:ilvl="8" w:tplc="40090005" w:tentative="1">
      <w:start w:val="1"/>
      <w:numFmt w:val="bullet"/>
      <w:lvlText w:val=""/>
      <w:lvlJc w:val="left"/>
      <w:pPr>
        <w:ind w:left="7649" w:hanging="360"/>
      </w:pPr>
      <w:rPr>
        <w:rFonts w:ascii="Wingdings" w:hAnsi="Wingdings" w:hint="default"/>
      </w:rPr>
    </w:lvl>
  </w:abstractNum>
  <w:abstractNum w:abstractNumId="10" w15:restartNumberingAfterBreak="0">
    <w:nsid w:val="7F4E2ECD"/>
    <w:multiLevelType w:val="hybridMultilevel"/>
    <w:tmpl w:val="314A550E"/>
    <w:lvl w:ilvl="0" w:tplc="40090003">
      <w:start w:val="1"/>
      <w:numFmt w:val="bullet"/>
      <w:lvlText w:val="o"/>
      <w:lvlJc w:val="left"/>
      <w:pPr>
        <w:ind w:left="2328" w:hanging="360"/>
      </w:pPr>
      <w:rPr>
        <w:rFonts w:ascii="Courier New" w:hAnsi="Courier New" w:cs="Courier New" w:hint="default"/>
      </w:rPr>
    </w:lvl>
    <w:lvl w:ilvl="1" w:tplc="40090003" w:tentative="1">
      <w:start w:val="1"/>
      <w:numFmt w:val="bullet"/>
      <w:lvlText w:val="o"/>
      <w:lvlJc w:val="left"/>
      <w:pPr>
        <w:ind w:left="3048" w:hanging="360"/>
      </w:pPr>
      <w:rPr>
        <w:rFonts w:ascii="Courier New" w:hAnsi="Courier New" w:cs="Courier New" w:hint="default"/>
      </w:rPr>
    </w:lvl>
    <w:lvl w:ilvl="2" w:tplc="40090005" w:tentative="1">
      <w:start w:val="1"/>
      <w:numFmt w:val="bullet"/>
      <w:lvlText w:val=""/>
      <w:lvlJc w:val="left"/>
      <w:pPr>
        <w:ind w:left="3768" w:hanging="360"/>
      </w:pPr>
      <w:rPr>
        <w:rFonts w:ascii="Wingdings" w:hAnsi="Wingdings" w:hint="default"/>
      </w:rPr>
    </w:lvl>
    <w:lvl w:ilvl="3" w:tplc="40090001" w:tentative="1">
      <w:start w:val="1"/>
      <w:numFmt w:val="bullet"/>
      <w:lvlText w:val=""/>
      <w:lvlJc w:val="left"/>
      <w:pPr>
        <w:ind w:left="4488" w:hanging="360"/>
      </w:pPr>
      <w:rPr>
        <w:rFonts w:ascii="Symbol" w:hAnsi="Symbol" w:hint="default"/>
      </w:rPr>
    </w:lvl>
    <w:lvl w:ilvl="4" w:tplc="40090003" w:tentative="1">
      <w:start w:val="1"/>
      <w:numFmt w:val="bullet"/>
      <w:lvlText w:val="o"/>
      <w:lvlJc w:val="left"/>
      <w:pPr>
        <w:ind w:left="5208" w:hanging="360"/>
      </w:pPr>
      <w:rPr>
        <w:rFonts w:ascii="Courier New" w:hAnsi="Courier New" w:cs="Courier New" w:hint="default"/>
      </w:rPr>
    </w:lvl>
    <w:lvl w:ilvl="5" w:tplc="40090005" w:tentative="1">
      <w:start w:val="1"/>
      <w:numFmt w:val="bullet"/>
      <w:lvlText w:val=""/>
      <w:lvlJc w:val="left"/>
      <w:pPr>
        <w:ind w:left="5928" w:hanging="360"/>
      </w:pPr>
      <w:rPr>
        <w:rFonts w:ascii="Wingdings" w:hAnsi="Wingdings" w:hint="default"/>
      </w:rPr>
    </w:lvl>
    <w:lvl w:ilvl="6" w:tplc="40090001" w:tentative="1">
      <w:start w:val="1"/>
      <w:numFmt w:val="bullet"/>
      <w:lvlText w:val=""/>
      <w:lvlJc w:val="left"/>
      <w:pPr>
        <w:ind w:left="6648" w:hanging="360"/>
      </w:pPr>
      <w:rPr>
        <w:rFonts w:ascii="Symbol" w:hAnsi="Symbol" w:hint="default"/>
      </w:rPr>
    </w:lvl>
    <w:lvl w:ilvl="7" w:tplc="40090003" w:tentative="1">
      <w:start w:val="1"/>
      <w:numFmt w:val="bullet"/>
      <w:lvlText w:val="o"/>
      <w:lvlJc w:val="left"/>
      <w:pPr>
        <w:ind w:left="7368" w:hanging="360"/>
      </w:pPr>
      <w:rPr>
        <w:rFonts w:ascii="Courier New" w:hAnsi="Courier New" w:cs="Courier New" w:hint="default"/>
      </w:rPr>
    </w:lvl>
    <w:lvl w:ilvl="8" w:tplc="40090005" w:tentative="1">
      <w:start w:val="1"/>
      <w:numFmt w:val="bullet"/>
      <w:lvlText w:val=""/>
      <w:lvlJc w:val="left"/>
      <w:pPr>
        <w:ind w:left="8088" w:hanging="360"/>
      </w:pPr>
      <w:rPr>
        <w:rFonts w:ascii="Wingdings" w:hAnsi="Wingdings" w:hint="default"/>
      </w:rPr>
    </w:lvl>
  </w:abstractNum>
  <w:num w:numId="1">
    <w:abstractNumId w:val="4"/>
  </w:num>
  <w:num w:numId="2">
    <w:abstractNumId w:val="6"/>
  </w:num>
  <w:num w:numId="3">
    <w:abstractNumId w:val="8"/>
  </w:num>
  <w:num w:numId="4">
    <w:abstractNumId w:val="2"/>
  </w:num>
  <w:num w:numId="5">
    <w:abstractNumId w:val="10"/>
  </w:num>
  <w:num w:numId="6">
    <w:abstractNumId w:val="7"/>
  </w:num>
  <w:num w:numId="7">
    <w:abstractNumId w:val="5"/>
  </w:num>
  <w:num w:numId="8">
    <w:abstractNumId w:val="9"/>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9C"/>
    <w:rsid w:val="00036DC3"/>
    <w:rsid w:val="000661CF"/>
    <w:rsid w:val="0009067B"/>
    <w:rsid w:val="000C4ED1"/>
    <w:rsid w:val="000D3233"/>
    <w:rsid w:val="000D72EC"/>
    <w:rsid w:val="000F0731"/>
    <w:rsid w:val="00114921"/>
    <w:rsid w:val="001205A1"/>
    <w:rsid w:val="00174853"/>
    <w:rsid w:val="001D78B9"/>
    <w:rsid w:val="001E6F4B"/>
    <w:rsid w:val="002005F7"/>
    <w:rsid w:val="00216DB3"/>
    <w:rsid w:val="0022555F"/>
    <w:rsid w:val="002B6593"/>
    <w:rsid w:val="00302737"/>
    <w:rsid w:val="0031055C"/>
    <w:rsid w:val="003331C9"/>
    <w:rsid w:val="00380650"/>
    <w:rsid w:val="003840BC"/>
    <w:rsid w:val="003B19C2"/>
    <w:rsid w:val="003B5874"/>
    <w:rsid w:val="003F63B9"/>
    <w:rsid w:val="0047553A"/>
    <w:rsid w:val="005119B2"/>
    <w:rsid w:val="00583C23"/>
    <w:rsid w:val="005A01AE"/>
    <w:rsid w:val="005A2DF7"/>
    <w:rsid w:val="005D557C"/>
    <w:rsid w:val="005F4A20"/>
    <w:rsid w:val="00637B83"/>
    <w:rsid w:val="00645302"/>
    <w:rsid w:val="00670969"/>
    <w:rsid w:val="00692AA9"/>
    <w:rsid w:val="006C60E6"/>
    <w:rsid w:val="006C6145"/>
    <w:rsid w:val="006D2C4C"/>
    <w:rsid w:val="0074472B"/>
    <w:rsid w:val="00777693"/>
    <w:rsid w:val="007A31A8"/>
    <w:rsid w:val="007B43C1"/>
    <w:rsid w:val="00844C98"/>
    <w:rsid w:val="0084674F"/>
    <w:rsid w:val="008654F7"/>
    <w:rsid w:val="00875863"/>
    <w:rsid w:val="00877793"/>
    <w:rsid w:val="0088772D"/>
    <w:rsid w:val="00971E71"/>
    <w:rsid w:val="00973D56"/>
    <w:rsid w:val="0097688C"/>
    <w:rsid w:val="00A15CF7"/>
    <w:rsid w:val="00A65B25"/>
    <w:rsid w:val="00A81248"/>
    <w:rsid w:val="00AA3E8C"/>
    <w:rsid w:val="00B63CD7"/>
    <w:rsid w:val="00B924C2"/>
    <w:rsid w:val="00B94FE8"/>
    <w:rsid w:val="00C51850"/>
    <w:rsid w:val="00CA2A1E"/>
    <w:rsid w:val="00CB5FA2"/>
    <w:rsid w:val="00D26C9C"/>
    <w:rsid w:val="00D824CD"/>
    <w:rsid w:val="00DD3D72"/>
    <w:rsid w:val="00DF399B"/>
    <w:rsid w:val="00E0007B"/>
    <w:rsid w:val="00E04B79"/>
    <w:rsid w:val="00E61F1F"/>
    <w:rsid w:val="00E638E6"/>
    <w:rsid w:val="00E752EB"/>
    <w:rsid w:val="00EC26F7"/>
    <w:rsid w:val="00EF7EFF"/>
    <w:rsid w:val="00F32B0D"/>
    <w:rsid w:val="00FD4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ACEC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Heading2">
    <w:name w:val="heading 2"/>
    <w:basedOn w:val="Normal"/>
    <w:next w:val="Normal"/>
    <w:link w:val="Heading2Char"/>
    <w:uiPriority w:val="1"/>
    <w:qFormat/>
    <w:rsid w:val="000F0731"/>
    <w:pPr>
      <w:keepNext/>
      <w:keepLines/>
      <w:outlineLvl w:val="1"/>
    </w:pPr>
    <w:rPr>
      <w:rFonts w:eastAsiaTheme="majorEastAsia" w:cstheme="majorBidi"/>
      <w:color w:val="3B4455" w:themeColor="accent1"/>
      <w:sz w:val="42"/>
      <w:szCs w:val="26"/>
    </w:rPr>
  </w:style>
  <w:style w:type="paragraph" w:styleId="Heading3">
    <w:name w:val="heading 3"/>
    <w:basedOn w:val="Normal"/>
    <w:next w:val="Normal"/>
    <w:link w:val="Heading3Ch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rsid w:val="000F0731"/>
    <w:rPr>
      <w:rFonts w:asciiTheme="majorHAnsi" w:eastAsiaTheme="majorEastAsia" w:hAnsiTheme="majorHAnsi" w:cstheme="majorBidi"/>
      <w:b/>
      <w:color w:val="3B4455" w:themeColor="accent1"/>
      <w:sz w:val="80"/>
      <w:szCs w:val="32"/>
    </w:rPr>
  </w:style>
  <w:style w:type="character" w:customStyle="1" w:styleId="Heading2Char">
    <w:name w:val="Heading 2 Char"/>
    <w:basedOn w:val="DefaultParagraphFont"/>
    <w:link w:val="Heading2"/>
    <w:uiPriority w:val="1"/>
    <w:rsid w:val="000F0731"/>
    <w:rPr>
      <w:rFonts w:eastAsiaTheme="majorEastAsia" w:cstheme="majorBidi"/>
      <w:color w:val="3B4455" w:themeColor="accent1"/>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0F0731"/>
    <w:rPr>
      <w:rFonts w:asciiTheme="majorHAnsi" w:eastAsiaTheme="majorEastAsia" w:hAnsiTheme="majorHAnsi" w:cstheme="majorBidi"/>
      <w:b/>
      <w:color w:val="FF1571" w:themeColor="accent2"/>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ListParagraph">
    <w:name w:val="List Paragraph"/>
    <w:basedOn w:val="Normal"/>
    <w:uiPriority w:val="34"/>
    <w:semiHidden/>
    <w:qFormat/>
    <w:rsid w:val="00174853"/>
    <w:pPr>
      <w:ind w:left="720"/>
      <w:contextualSpacing/>
    </w:pPr>
  </w:style>
  <w:style w:type="character" w:styleId="Hyperlink">
    <w:name w:val="Hyperlink"/>
    <w:basedOn w:val="DefaultParagraphFont"/>
    <w:uiPriority w:val="99"/>
    <w:semiHidden/>
    <w:rsid w:val="00C51850"/>
    <w:rPr>
      <w:color w:val="0000FF" w:themeColor="hyperlink"/>
      <w:u w:val="single"/>
    </w:rPr>
  </w:style>
  <w:style w:type="character" w:styleId="UnresolvedMention">
    <w:name w:val="Unresolved Mention"/>
    <w:basedOn w:val="DefaultParagraphFont"/>
    <w:uiPriority w:val="99"/>
    <w:semiHidden/>
    <w:unhideWhenUsed/>
    <w:rsid w:val="00C51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spreadsheets/d/1DMQi7g2MQOBVWdOj6gtGKyRE3-OgcKCARiEPHq6x848/edit" TargetMode="External"/><Relationship Id="rId18" Type="http://schemas.openxmlformats.org/officeDocument/2006/relationships/hyperlink" Target="https://docs.google.com/spreadsheets/d/1wFg4bVQpRVNnZmDWJAVpK7mz5AJ0uou5ssC_1ILqf9U/edit" TargetMode="External"/><Relationship Id="rId26" Type="http://schemas.openxmlformats.org/officeDocument/2006/relationships/hyperlink" Target="https://docs.google.com/spreadsheets/d/1-PBIO_9e9CqZ56wjxT61vPQ-NKF4GaO59CBkrkvy6QQ/edit" TargetMode="External"/><Relationship Id="rId3" Type="http://schemas.openxmlformats.org/officeDocument/2006/relationships/customXml" Target="../customXml/item3.xml"/><Relationship Id="rId21" Type="http://schemas.openxmlformats.org/officeDocument/2006/relationships/hyperlink" Target="https://docs.google.com/spreadsheets/d/1-g8lnjbdaK39r2D34pP4s2w66cXZXjdSsrpz65_iFfc/edit" TargetMode="External"/><Relationship Id="rId7" Type="http://schemas.openxmlformats.org/officeDocument/2006/relationships/settings" Target="settings.xml"/><Relationship Id="rId12" Type="http://schemas.openxmlformats.org/officeDocument/2006/relationships/hyperlink" Target="https://docs.google.com/spreadsheets/d/1uxtBzI8ezCi0o9c_V0aEGuvq1ZQ0xKf1Jopxz3h68U8/edit" TargetMode="External"/><Relationship Id="rId17" Type="http://schemas.openxmlformats.org/officeDocument/2006/relationships/hyperlink" Target="https://docs.google.com/spreadsheets/d/123sXfK_U0vCxOpY-9R4XIMPVft7BetNV6oQN1HKLsEk/edit" TargetMode="External"/><Relationship Id="rId25" Type="http://schemas.openxmlformats.org/officeDocument/2006/relationships/hyperlink" Target="https://docs.google.com/spreadsheets/d/1FE5ndWX3HIbq_oHPEZaE16tHQaY8EGoO3eYTuAoHl-s/edit?ts=5f0bfada" TargetMode="External"/><Relationship Id="rId2" Type="http://schemas.openxmlformats.org/officeDocument/2006/relationships/customXml" Target="../customXml/item2.xml"/><Relationship Id="rId16" Type="http://schemas.openxmlformats.org/officeDocument/2006/relationships/hyperlink" Target="https://docs.google.com/spreadsheets/d/1H0i5j3USp9oNA6Qk9YblLsK-E74q0sE27RI642ZFRGw/edit" TargetMode="External"/><Relationship Id="rId20" Type="http://schemas.openxmlformats.org/officeDocument/2006/relationships/hyperlink" Target="https://docs.google.com/spreadsheets/d/1CskkjWMneaMtR_WhCVt59yA8SBH4ANadpEfq2GkONGs/edit"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google.com/spreadsheets/d/12AdBTPRCWlnudVXgCtKrLztFhmLr2K-cJJ7d5OhRTz4/edit"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google.com/spreadsheets/d/17alwzo6b52CIrwggLRZWnNOkHNVrFmhRHiA48O2GJNg/edit" TargetMode="External"/><Relationship Id="rId23" Type="http://schemas.openxmlformats.org/officeDocument/2006/relationships/hyperlink" Target="https://docs.google.com/spreadsheets/d/13zQB5AdmOQ0_diMmlJlGBl8vjwGhcepp-J8MXDWGEsY/edit"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ocs.google.com/spreadsheets/d/1JAp_jlPZPL4ufnGApJw2uoBSQlVOdYqwmlUFyi8YuG0/edit"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google.com/spreadsheets/d/16iYWUPROLilcZ3yyIPpvaXQQ7FrBzzvD18R4FxFhcOU/edit" TargetMode="External"/><Relationship Id="rId22" Type="http://schemas.openxmlformats.org/officeDocument/2006/relationships/hyperlink" Target="https://docs.google.com/spreadsheets/d/1GMr41MAEswJgAbNx-%209sDbd70EE3f5EGvuWHtHWRNvqQ/edit?ts=5ef5b662" TargetMode="External"/><Relationship Id="rId27" Type="http://schemas.openxmlformats.org/officeDocument/2006/relationships/hyperlink" Target="mailto:dojosportsofficial@gmail.com" TargetMode="Externa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0Rani\AppData\Local\Packages\Microsoft.Office.Desktop_8wekyb3d8bbwe\LocalCache\Roaming\Microsoft\Templates\Geometric%20student%20report.dotx" TargetMode="External"/></Relationship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436794E-E4E8-40BC-9D96-0F42E738DE80}">
  <ds:schemaRefs>
    <ds:schemaRef ds:uri="http://schemas.openxmlformats.org/officeDocument/2006/bibliography"/>
  </ds:schemaRefs>
</ds:datastoreItem>
</file>

<file path=customXml/itemProps4.xml><?xml version="1.0" encoding="utf-8"?>
<ds:datastoreItem xmlns:ds="http://schemas.openxmlformats.org/officeDocument/2006/customXml" ds:itemID="{909C2606-6035-49A0-8211-65DEE79E89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Geometric student report</Template>
  <TotalTime>0</TotalTime>
  <Pages>1</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2020-08-29T14:23:00Z</dcterms:created>
  <dcterms:modified xsi:type="dcterms:W3CDTF">2020-08-29T14:25:00Z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